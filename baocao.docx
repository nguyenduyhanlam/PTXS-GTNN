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77777777" w:rsidR="003218FF" w:rsidRPr="00B10E7E" w:rsidRDefault="003218FF" w:rsidP="003218FF">
      <w:pPr>
        <w:suppressAutoHyphens/>
        <w:autoSpaceDE w:val="0"/>
        <w:autoSpaceDN w:val="0"/>
        <w:adjustRightInd w:val="0"/>
        <w:ind w:firstLine="720"/>
        <w:rPr>
          <w:b/>
          <w:bCs/>
          <w:sz w:val="28"/>
          <w:szCs w:val="28"/>
        </w:rPr>
      </w:pPr>
    </w:p>
    <w:p w14:paraId="2DBBC5C9" w14:textId="0358F637" w:rsidR="003218FF" w:rsidRPr="00936467" w:rsidRDefault="006663B7" w:rsidP="004B405A">
      <w:pPr>
        <w:suppressAutoHyphens/>
        <w:autoSpaceDE w:val="0"/>
        <w:autoSpaceDN w:val="0"/>
        <w:adjustRightInd w:val="0"/>
        <w:spacing w:line="360" w:lineRule="auto"/>
        <w:jc w:val="center"/>
        <w:rPr>
          <w:b/>
          <w:bCs/>
          <w:sz w:val="32"/>
          <w:szCs w:val="32"/>
        </w:rPr>
      </w:pPr>
      <w:r>
        <w:rPr>
          <w:b/>
          <w:bCs/>
          <w:sz w:val="32"/>
          <w:szCs w:val="32"/>
        </w:rPr>
        <w:t>PHÂN TÍCH XÁC SUẤT VÀ GIẢI THUẬT NGẪU NHIÊN</w:t>
      </w:r>
    </w:p>
    <w:p w14:paraId="179F787A" w14:textId="77777777" w:rsidR="003218FF" w:rsidRPr="00B10E7E" w:rsidRDefault="003218FF" w:rsidP="003218FF">
      <w:pPr>
        <w:suppressAutoHyphens/>
        <w:autoSpaceDE w:val="0"/>
        <w:autoSpaceDN w:val="0"/>
        <w:adjustRightInd w:val="0"/>
        <w:spacing w:line="360" w:lineRule="auto"/>
        <w:rPr>
          <w:b/>
          <w:bCs/>
        </w:rPr>
      </w:pPr>
    </w:p>
    <w:p w14:paraId="62333FF9" w14:textId="56C87640" w:rsidR="003218FF" w:rsidRDefault="006663B7" w:rsidP="00936467">
      <w:pPr>
        <w:suppressAutoHyphens/>
        <w:autoSpaceDE w:val="0"/>
        <w:autoSpaceDN w:val="0"/>
        <w:adjustRightInd w:val="0"/>
        <w:spacing w:line="360" w:lineRule="auto"/>
        <w:jc w:val="center"/>
        <w:rPr>
          <w:b/>
          <w:bCs/>
          <w:sz w:val="48"/>
          <w:szCs w:val="48"/>
        </w:rPr>
      </w:pPr>
      <w:r>
        <w:rPr>
          <w:b/>
          <w:bCs/>
          <w:sz w:val="48"/>
          <w:szCs w:val="48"/>
        </w:rPr>
        <w:t>TIẾP CẬN DỊCH MÁY BẰNG</w:t>
      </w:r>
    </w:p>
    <w:p w14:paraId="636D6ABC" w14:textId="0D5C88B5" w:rsidR="006663B7" w:rsidRPr="00936467" w:rsidRDefault="006663B7" w:rsidP="00936467">
      <w:pPr>
        <w:suppressAutoHyphens/>
        <w:autoSpaceDE w:val="0"/>
        <w:autoSpaceDN w:val="0"/>
        <w:adjustRightInd w:val="0"/>
        <w:spacing w:line="360" w:lineRule="auto"/>
        <w:jc w:val="center"/>
        <w:rPr>
          <w:b/>
          <w:bCs/>
          <w:sz w:val="48"/>
          <w:szCs w:val="48"/>
        </w:rPr>
      </w:pPr>
      <w:r>
        <w:rPr>
          <w:b/>
          <w:bCs/>
          <w:sz w:val="48"/>
          <w:szCs w:val="48"/>
        </w:rPr>
        <w:t>PHƯƠNG PHÁP ENCODER-DECODER</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69DA7ED4"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6663B7">
        <w:rPr>
          <w:b/>
          <w:sz w:val="28"/>
          <w:szCs w:val="28"/>
        </w:rPr>
        <w:t>Nguyễn Chí Thiện</w:t>
      </w:r>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31BAA546" w14:textId="77777777" w:rsidR="004371E6" w:rsidRPr="00FE33D3" w:rsidRDefault="004371E6"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0C947368" w14:textId="1D57EFBD" w:rsidR="00FE33D3" w:rsidRPr="00983ED5" w:rsidRDefault="006663B7" w:rsidP="004B405A">
      <w:pPr>
        <w:suppressAutoHyphens/>
        <w:autoSpaceDE w:val="0"/>
        <w:autoSpaceDN w:val="0"/>
        <w:adjustRightInd w:val="0"/>
        <w:spacing w:line="360" w:lineRule="auto"/>
        <w:jc w:val="center"/>
        <w:rPr>
          <w:b/>
          <w:bCs/>
          <w:sz w:val="32"/>
          <w:szCs w:val="32"/>
          <w:lang w:val="vi-VN"/>
        </w:rPr>
      </w:pPr>
      <w:r>
        <w:rPr>
          <w:b/>
          <w:bCs/>
          <w:sz w:val="32"/>
          <w:szCs w:val="32"/>
        </w:rPr>
        <w:t>PHÂN TÍCH XÁC SUẤT VÀ GIẢI THUẬT NGẪU NHIÊN</w:t>
      </w:r>
    </w:p>
    <w:p w14:paraId="361C02C5" w14:textId="77777777" w:rsidR="00FE33D3" w:rsidRPr="00B10E7E" w:rsidRDefault="00FE33D3" w:rsidP="00FE33D3">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BA31CED" w14:textId="77777777" w:rsidR="00FE33D3" w:rsidRPr="00B10E7E" w:rsidRDefault="00FE33D3" w:rsidP="00FE33D3">
      <w:pPr>
        <w:suppressAutoHyphens/>
        <w:autoSpaceDE w:val="0"/>
        <w:autoSpaceDN w:val="0"/>
        <w:adjustRightInd w:val="0"/>
        <w:spacing w:line="360" w:lineRule="auto"/>
        <w:rPr>
          <w:b/>
          <w:bCs/>
        </w:rPr>
      </w:pPr>
    </w:p>
    <w:p w14:paraId="28DEC9B7" w14:textId="77777777" w:rsidR="006663B7" w:rsidRDefault="006663B7" w:rsidP="006663B7">
      <w:pPr>
        <w:suppressAutoHyphens/>
        <w:autoSpaceDE w:val="0"/>
        <w:autoSpaceDN w:val="0"/>
        <w:adjustRightInd w:val="0"/>
        <w:spacing w:line="360" w:lineRule="auto"/>
        <w:jc w:val="center"/>
        <w:rPr>
          <w:b/>
          <w:bCs/>
          <w:sz w:val="48"/>
          <w:szCs w:val="48"/>
        </w:rPr>
      </w:pPr>
      <w:r>
        <w:rPr>
          <w:b/>
          <w:bCs/>
          <w:sz w:val="48"/>
          <w:szCs w:val="48"/>
        </w:rPr>
        <w:t>TIẾP CẬN DỊCH MÁY BẰNG</w:t>
      </w:r>
    </w:p>
    <w:p w14:paraId="05ED2EC7" w14:textId="77777777" w:rsidR="006663B7" w:rsidRPr="00936467" w:rsidRDefault="006663B7" w:rsidP="006663B7">
      <w:pPr>
        <w:suppressAutoHyphens/>
        <w:autoSpaceDE w:val="0"/>
        <w:autoSpaceDN w:val="0"/>
        <w:adjustRightInd w:val="0"/>
        <w:spacing w:line="360" w:lineRule="auto"/>
        <w:jc w:val="center"/>
        <w:rPr>
          <w:b/>
          <w:bCs/>
          <w:sz w:val="48"/>
          <w:szCs w:val="48"/>
        </w:rPr>
      </w:pPr>
      <w:r>
        <w:rPr>
          <w:b/>
          <w:bCs/>
          <w:sz w:val="48"/>
          <w:szCs w:val="48"/>
        </w:rPr>
        <w:t>PHƯƠNG PHÁP ENCODER-DECODER</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77777777"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Thầy Nguyễn Chí Thiện</w:t>
      </w:r>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7777777" w:rsidR="006663B7" w:rsidRPr="00FE33D3" w:rsidRDefault="006663B7"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FAC3A38"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4547C6">
        <w:rPr>
          <w:sz w:val="26"/>
          <w:szCs w:val="26"/>
        </w:rPr>
        <w:t>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08C77E5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4547C6">
        <w:rPr>
          <w:i/>
          <w:sz w:val="26"/>
          <w:szCs w:val="26"/>
        </w:rPr>
        <w:t>05</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5716930"/>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5716931"/>
      <w:r>
        <w:lastRenderedPageBreak/>
        <w:t>MỤC LỤC</w:t>
      </w:r>
      <w:bookmarkEnd w:id="1"/>
    </w:p>
    <w:p w14:paraId="2630C7DB" w14:textId="7C2FF05D" w:rsidR="0057066A"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5716930" w:history="1">
        <w:r w:rsidR="0057066A" w:rsidRPr="000865AF">
          <w:rPr>
            <w:rStyle w:val="Hyperlink"/>
            <w:noProof/>
            <w:lang w:val="vi-VN"/>
          </w:rPr>
          <w:t>PHẦN XÁC NHẬN VÀ ĐÁNH GIÁ CỦA GIẢNG VIÊN</w:t>
        </w:r>
        <w:r w:rsidR="0057066A">
          <w:rPr>
            <w:noProof/>
            <w:webHidden/>
          </w:rPr>
          <w:tab/>
        </w:r>
        <w:r w:rsidR="0057066A">
          <w:rPr>
            <w:noProof/>
            <w:webHidden/>
          </w:rPr>
          <w:fldChar w:fldCharType="begin"/>
        </w:r>
        <w:r w:rsidR="0057066A">
          <w:rPr>
            <w:noProof/>
            <w:webHidden/>
          </w:rPr>
          <w:instrText xml:space="preserve"> PAGEREF _Toc35716930 \h </w:instrText>
        </w:r>
        <w:r w:rsidR="0057066A">
          <w:rPr>
            <w:noProof/>
            <w:webHidden/>
          </w:rPr>
        </w:r>
        <w:r w:rsidR="0057066A">
          <w:rPr>
            <w:noProof/>
            <w:webHidden/>
          </w:rPr>
          <w:fldChar w:fldCharType="separate"/>
        </w:r>
        <w:r w:rsidR="00225E4A">
          <w:rPr>
            <w:noProof/>
            <w:webHidden/>
          </w:rPr>
          <w:t>ii</w:t>
        </w:r>
        <w:r w:rsidR="0057066A">
          <w:rPr>
            <w:noProof/>
            <w:webHidden/>
          </w:rPr>
          <w:fldChar w:fldCharType="end"/>
        </w:r>
      </w:hyperlink>
    </w:p>
    <w:p w14:paraId="386FE4B7" w14:textId="660A441B" w:rsidR="0057066A" w:rsidRDefault="0056586B">
      <w:pPr>
        <w:pStyle w:val="TOC1"/>
        <w:tabs>
          <w:tab w:val="right" w:leader="dot" w:pos="8778"/>
        </w:tabs>
        <w:rPr>
          <w:rFonts w:asciiTheme="minorHAnsi" w:eastAsiaTheme="minorEastAsia" w:hAnsiTheme="minorHAnsi" w:cstheme="minorBidi"/>
          <w:noProof/>
          <w:sz w:val="22"/>
          <w:szCs w:val="22"/>
        </w:rPr>
      </w:pPr>
      <w:hyperlink w:anchor="_Toc35716931" w:history="1">
        <w:r w:rsidR="0057066A" w:rsidRPr="000865AF">
          <w:rPr>
            <w:rStyle w:val="Hyperlink"/>
            <w:noProof/>
          </w:rPr>
          <w:t>MỤC LỤC</w:t>
        </w:r>
        <w:r w:rsidR="0057066A">
          <w:rPr>
            <w:noProof/>
            <w:webHidden/>
          </w:rPr>
          <w:tab/>
        </w:r>
        <w:r w:rsidR="0057066A">
          <w:rPr>
            <w:noProof/>
            <w:webHidden/>
          </w:rPr>
          <w:fldChar w:fldCharType="begin"/>
        </w:r>
        <w:r w:rsidR="0057066A">
          <w:rPr>
            <w:noProof/>
            <w:webHidden/>
          </w:rPr>
          <w:instrText xml:space="preserve"> PAGEREF _Toc35716931 \h </w:instrText>
        </w:r>
        <w:r w:rsidR="0057066A">
          <w:rPr>
            <w:noProof/>
            <w:webHidden/>
          </w:rPr>
        </w:r>
        <w:r w:rsidR="0057066A">
          <w:rPr>
            <w:noProof/>
            <w:webHidden/>
          </w:rPr>
          <w:fldChar w:fldCharType="separate"/>
        </w:r>
        <w:r w:rsidR="00225E4A">
          <w:rPr>
            <w:noProof/>
            <w:webHidden/>
          </w:rPr>
          <w:t>1</w:t>
        </w:r>
        <w:r w:rsidR="0057066A">
          <w:rPr>
            <w:noProof/>
            <w:webHidden/>
          </w:rPr>
          <w:fldChar w:fldCharType="end"/>
        </w:r>
      </w:hyperlink>
    </w:p>
    <w:p w14:paraId="37A61740" w14:textId="62D1CCB9" w:rsidR="0057066A" w:rsidRDefault="0056586B">
      <w:pPr>
        <w:pStyle w:val="TOC1"/>
        <w:tabs>
          <w:tab w:val="right" w:leader="dot" w:pos="8778"/>
        </w:tabs>
        <w:rPr>
          <w:rFonts w:asciiTheme="minorHAnsi" w:eastAsiaTheme="minorEastAsia" w:hAnsiTheme="minorHAnsi" w:cstheme="minorBidi"/>
          <w:noProof/>
          <w:sz w:val="22"/>
          <w:szCs w:val="22"/>
        </w:rPr>
      </w:pPr>
      <w:hyperlink w:anchor="_Toc35716932" w:history="1">
        <w:r w:rsidR="0057066A" w:rsidRPr="000865AF">
          <w:rPr>
            <w:rStyle w:val="Hyperlink"/>
            <w:noProof/>
          </w:rPr>
          <w:t>CHƯƠNG 1: GIỚI THIỆU VỀ MẠNG NEURAL</w:t>
        </w:r>
        <w:r w:rsidR="0057066A">
          <w:rPr>
            <w:noProof/>
            <w:webHidden/>
          </w:rPr>
          <w:tab/>
        </w:r>
        <w:r w:rsidR="0057066A">
          <w:rPr>
            <w:noProof/>
            <w:webHidden/>
          </w:rPr>
          <w:fldChar w:fldCharType="begin"/>
        </w:r>
        <w:r w:rsidR="0057066A">
          <w:rPr>
            <w:noProof/>
            <w:webHidden/>
          </w:rPr>
          <w:instrText xml:space="preserve"> PAGEREF _Toc35716932 \h </w:instrText>
        </w:r>
        <w:r w:rsidR="0057066A">
          <w:rPr>
            <w:noProof/>
            <w:webHidden/>
          </w:rPr>
        </w:r>
        <w:r w:rsidR="0057066A">
          <w:rPr>
            <w:noProof/>
            <w:webHidden/>
          </w:rPr>
          <w:fldChar w:fldCharType="separate"/>
        </w:r>
        <w:r w:rsidR="00225E4A">
          <w:rPr>
            <w:noProof/>
            <w:webHidden/>
          </w:rPr>
          <w:t>4</w:t>
        </w:r>
        <w:r w:rsidR="0057066A">
          <w:rPr>
            <w:noProof/>
            <w:webHidden/>
          </w:rPr>
          <w:fldChar w:fldCharType="end"/>
        </w:r>
      </w:hyperlink>
    </w:p>
    <w:p w14:paraId="79D6B2C3" w14:textId="2DFE8501" w:rsidR="0057066A" w:rsidRDefault="0056586B">
      <w:pPr>
        <w:pStyle w:val="TOC2"/>
        <w:rPr>
          <w:rFonts w:asciiTheme="minorHAnsi" w:eastAsiaTheme="minorEastAsia" w:hAnsiTheme="minorHAnsi" w:cstheme="minorBidi"/>
          <w:noProof/>
          <w:sz w:val="22"/>
          <w:szCs w:val="22"/>
        </w:rPr>
      </w:pPr>
      <w:hyperlink w:anchor="_Toc35716933" w:history="1">
        <w:r w:rsidR="0057066A" w:rsidRPr="000865AF">
          <w:rPr>
            <w:rStyle w:val="Hyperlink"/>
            <w:noProof/>
          </w:rPr>
          <w:t>1.1</w:t>
        </w:r>
        <w:r w:rsidR="0057066A">
          <w:rPr>
            <w:rFonts w:asciiTheme="minorHAnsi" w:eastAsiaTheme="minorEastAsia" w:hAnsiTheme="minorHAnsi" w:cstheme="minorBidi"/>
            <w:noProof/>
            <w:sz w:val="22"/>
            <w:szCs w:val="22"/>
          </w:rPr>
          <w:tab/>
        </w:r>
        <w:r w:rsidR="0057066A" w:rsidRPr="000865AF">
          <w:rPr>
            <w:rStyle w:val="Hyperlink"/>
            <w:noProof/>
          </w:rPr>
          <w:t>Perceptron</w:t>
        </w:r>
        <w:r w:rsidR="0057066A">
          <w:rPr>
            <w:noProof/>
            <w:webHidden/>
          </w:rPr>
          <w:tab/>
        </w:r>
        <w:r w:rsidR="0057066A">
          <w:rPr>
            <w:noProof/>
            <w:webHidden/>
          </w:rPr>
          <w:fldChar w:fldCharType="begin"/>
        </w:r>
        <w:r w:rsidR="0057066A">
          <w:rPr>
            <w:noProof/>
            <w:webHidden/>
          </w:rPr>
          <w:instrText xml:space="preserve"> PAGEREF _Toc35716933 \h </w:instrText>
        </w:r>
        <w:r w:rsidR="0057066A">
          <w:rPr>
            <w:noProof/>
            <w:webHidden/>
          </w:rPr>
        </w:r>
        <w:r w:rsidR="0057066A">
          <w:rPr>
            <w:noProof/>
            <w:webHidden/>
          </w:rPr>
          <w:fldChar w:fldCharType="separate"/>
        </w:r>
        <w:r w:rsidR="00225E4A">
          <w:rPr>
            <w:noProof/>
            <w:webHidden/>
          </w:rPr>
          <w:t>5</w:t>
        </w:r>
        <w:r w:rsidR="0057066A">
          <w:rPr>
            <w:noProof/>
            <w:webHidden/>
          </w:rPr>
          <w:fldChar w:fldCharType="end"/>
        </w:r>
      </w:hyperlink>
    </w:p>
    <w:p w14:paraId="3C94CBBD" w14:textId="1CD229B2" w:rsidR="0057066A" w:rsidRDefault="0056586B">
      <w:pPr>
        <w:pStyle w:val="TOC2"/>
        <w:rPr>
          <w:rFonts w:asciiTheme="minorHAnsi" w:eastAsiaTheme="minorEastAsia" w:hAnsiTheme="minorHAnsi" w:cstheme="minorBidi"/>
          <w:noProof/>
          <w:sz w:val="22"/>
          <w:szCs w:val="22"/>
        </w:rPr>
      </w:pPr>
      <w:hyperlink w:anchor="_Toc35716934" w:history="1">
        <w:r w:rsidR="0057066A" w:rsidRPr="000865AF">
          <w:rPr>
            <w:rStyle w:val="Hyperlink"/>
            <w:noProof/>
          </w:rPr>
          <w:t>1.2</w:t>
        </w:r>
        <w:r w:rsidR="0057066A">
          <w:rPr>
            <w:rFonts w:asciiTheme="minorHAnsi" w:eastAsiaTheme="minorEastAsia" w:hAnsiTheme="minorHAnsi" w:cstheme="minorBidi"/>
            <w:noProof/>
            <w:sz w:val="22"/>
            <w:szCs w:val="22"/>
          </w:rPr>
          <w:tab/>
        </w:r>
        <w:r w:rsidR="0057066A" w:rsidRPr="000865AF">
          <w:rPr>
            <w:rStyle w:val="Hyperlink"/>
            <w:noProof/>
          </w:rPr>
          <w:t>Sigmoid neuron</w:t>
        </w:r>
        <w:r w:rsidR="0057066A">
          <w:rPr>
            <w:noProof/>
            <w:webHidden/>
          </w:rPr>
          <w:tab/>
        </w:r>
        <w:r w:rsidR="0057066A">
          <w:rPr>
            <w:noProof/>
            <w:webHidden/>
          </w:rPr>
          <w:fldChar w:fldCharType="begin"/>
        </w:r>
        <w:r w:rsidR="0057066A">
          <w:rPr>
            <w:noProof/>
            <w:webHidden/>
          </w:rPr>
          <w:instrText xml:space="preserve"> PAGEREF _Toc35716934 \h </w:instrText>
        </w:r>
        <w:r w:rsidR="0057066A">
          <w:rPr>
            <w:noProof/>
            <w:webHidden/>
          </w:rPr>
        </w:r>
        <w:r w:rsidR="0057066A">
          <w:rPr>
            <w:noProof/>
            <w:webHidden/>
          </w:rPr>
          <w:fldChar w:fldCharType="separate"/>
        </w:r>
        <w:r w:rsidR="00225E4A">
          <w:rPr>
            <w:noProof/>
            <w:webHidden/>
          </w:rPr>
          <w:t>8</w:t>
        </w:r>
        <w:r w:rsidR="0057066A">
          <w:rPr>
            <w:noProof/>
            <w:webHidden/>
          </w:rPr>
          <w:fldChar w:fldCharType="end"/>
        </w:r>
      </w:hyperlink>
    </w:p>
    <w:p w14:paraId="3358F6E4" w14:textId="3174216A" w:rsidR="0057066A" w:rsidRDefault="0056586B">
      <w:pPr>
        <w:pStyle w:val="TOC2"/>
        <w:rPr>
          <w:rFonts w:asciiTheme="minorHAnsi" w:eastAsiaTheme="minorEastAsia" w:hAnsiTheme="minorHAnsi" w:cstheme="minorBidi"/>
          <w:noProof/>
          <w:sz w:val="22"/>
          <w:szCs w:val="22"/>
        </w:rPr>
      </w:pPr>
      <w:hyperlink w:anchor="_Toc35716935" w:history="1">
        <w:r w:rsidR="0057066A" w:rsidRPr="000865AF">
          <w:rPr>
            <w:rStyle w:val="Hyperlink"/>
            <w:noProof/>
          </w:rPr>
          <w:t>1.3</w:t>
        </w:r>
        <w:r w:rsidR="0057066A">
          <w:rPr>
            <w:rFonts w:asciiTheme="minorHAnsi" w:eastAsiaTheme="minorEastAsia" w:hAnsiTheme="minorHAnsi" w:cstheme="minorBidi"/>
            <w:noProof/>
            <w:sz w:val="22"/>
            <w:szCs w:val="22"/>
          </w:rPr>
          <w:tab/>
        </w:r>
        <w:r w:rsidR="0057066A" w:rsidRPr="000865AF">
          <w:rPr>
            <w:rStyle w:val="Hyperlink"/>
            <w:noProof/>
          </w:rPr>
          <w:t>Cho mô hình học bằng kĩ thuật gradient descent</w:t>
        </w:r>
        <w:r w:rsidR="0057066A">
          <w:rPr>
            <w:noProof/>
            <w:webHidden/>
          </w:rPr>
          <w:tab/>
        </w:r>
        <w:r w:rsidR="0057066A">
          <w:rPr>
            <w:noProof/>
            <w:webHidden/>
          </w:rPr>
          <w:fldChar w:fldCharType="begin"/>
        </w:r>
        <w:r w:rsidR="0057066A">
          <w:rPr>
            <w:noProof/>
            <w:webHidden/>
          </w:rPr>
          <w:instrText xml:space="preserve"> PAGEREF _Toc35716935 \h </w:instrText>
        </w:r>
        <w:r w:rsidR="0057066A">
          <w:rPr>
            <w:noProof/>
            <w:webHidden/>
          </w:rPr>
        </w:r>
        <w:r w:rsidR="0057066A">
          <w:rPr>
            <w:noProof/>
            <w:webHidden/>
          </w:rPr>
          <w:fldChar w:fldCharType="separate"/>
        </w:r>
        <w:r w:rsidR="00225E4A">
          <w:rPr>
            <w:noProof/>
            <w:webHidden/>
          </w:rPr>
          <w:t>10</w:t>
        </w:r>
        <w:r w:rsidR="0057066A">
          <w:rPr>
            <w:noProof/>
            <w:webHidden/>
          </w:rPr>
          <w:fldChar w:fldCharType="end"/>
        </w:r>
      </w:hyperlink>
    </w:p>
    <w:p w14:paraId="77044B83" w14:textId="66680F3D" w:rsidR="0057066A" w:rsidRDefault="0056586B">
      <w:pPr>
        <w:pStyle w:val="TOC3"/>
        <w:rPr>
          <w:rFonts w:asciiTheme="minorHAnsi" w:eastAsiaTheme="minorEastAsia" w:hAnsiTheme="minorHAnsi" w:cstheme="minorBidi"/>
          <w:noProof/>
          <w:sz w:val="22"/>
          <w:szCs w:val="22"/>
        </w:rPr>
      </w:pPr>
      <w:hyperlink w:anchor="_Toc35716936" w:history="1">
        <w:r w:rsidR="0057066A" w:rsidRPr="000865AF">
          <w:rPr>
            <w:rStyle w:val="Hyperlink"/>
            <w:noProof/>
          </w:rPr>
          <w:t>1.3.1</w:t>
        </w:r>
        <w:r w:rsidR="0057066A">
          <w:rPr>
            <w:rFonts w:asciiTheme="minorHAnsi" w:eastAsiaTheme="minorEastAsia" w:hAnsiTheme="minorHAnsi" w:cstheme="minorBidi"/>
            <w:noProof/>
            <w:sz w:val="22"/>
            <w:szCs w:val="22"/>
          </w:rPr>
          <w:tab/>
        </w:r>
        <w:r w:rsidR="0057066A" w:rsidRPr="000865AF">
          <w:rPr>
            <w:rStyle w:val="Hyperlink"/>
            <w:noProof/>
          </w:rPr>
          <w:t>Training dataset, testing dataset</w:t>
        </w:r>
        <w:r w:rsidR="0057066A">
          <w:rPr>
            <w:noProof/>
            <w:webHidden/>
          </w:rPr>
          <w:tab/>
        </w:r>
        <w:r w:rsidR="0057066A">
          <w:rPr>
            <w:noProof/>
            <w:webHidden/>
          </w:rPr>
          <w:fldChar w:fldCharType="begin"/>
        </w:r>
        <w:r w:rsidR="0057066A">
          <w:rPr>
            <w:noProof/>
            <w:webHidden/>
          </w:rPr>
          <w:instrText xml:space="preserve"> PAGEREF _Toc35716936 \h </w:instrText>
        </w:r>
        <w:r w:rsidR="0057066A">
          <w:rPr>
            <w:noProof/>
            <w:webHidden/>
          </w:rPr>
        </w:r>
        <w:r w:rsidR="0057066A">
          <w:rPr>
            <w:noProof/>
            <w:webHidden/>
          </w:rPr>
          <w:fldChar w:fldCharType="separate"/>
        </w:r>
        <w:r w:rsidR="00225E4A">
          <w:rPr>
            <w:noProof/>
            <w:webHidden/>
          </w:rPr>
          <w:t>10</w:t>
        </w:r>
        <w:r w:rsidR="0057066A">
          <w:rPr>
            <w:noProof/>
            <w:webHidden/>
          </w:rPr>
          <w:fldChar w:fldCharType="end"/>
        </w:r>
      </w:hyperlink>
    </w:p>
    <w:p w14:paraId="7AD1D3C0" w14:textId="224B35C0" w:rsidR="0057066A" w:rsidRDefault="0056586B">
      <w:pPr>
        <w:pStyle w:val="TOC3"/>
        <w:rPr>
          <w:rFonts w:asciiTheme="minorHAnsi" w:eastAsiaTheme="minorEastAsia" w:hAnsiTheme="minorHAnsi" w:cstheme="minorBidi"/>
          <w:noProof/>
          <w:sz w:val="22"/>
          <w:szCs w:val="22"/>
        </w:rPr>
      </w:pPr>
      <w:hyperlink w:anchor="_Toc35716937" w:history="1">
        <w:r w:rsidR="0057066A" w:rsidRPr="000865AF">
          <w:rPr>
            <w:rStyle w:val="Hyperlink"/>
            <w:noProof/>
          </w:rPr>
          <w:t>1.3.2</w:t>
        </w:r>
        <w:r w:rsidR="0057066A">
          <w:rPr>
            <w:rFonts w:asciiTheme="minorHAnsi" w:eastAsiaTheme="minorEastAsia" w:hAnsiTheme="minorHAnsi" w:cstheme="minorBidi"/>
            <w:noProof/>
            <w:sz w:val="22"/>
            <w:szCs w:val="22"/>
          </w:rPr>
          <w:tab/>
        </w:r>
        <w:r w:rsidR="0057066A" w:rsidRPr="000865AF">
          <w:rPr>
            <w:rStyle w:val="Hyperlink"/>
            <w:noProof/>
          </w:rPr>
          <w:t>Gradient descent</w:t>
        </w:r>
        <w:r w:rsidR="0057066A">
          <w:rPr>
            <w:noProof/>
            <w:webHidden/>
          </w:rPr>
          <w:tab/>
        </w:r>
        <w:r w:rsidR="0057066A">
          <w:rPr>
            <w:noProof/>
            <w:webHidden/>
          </w:rPr>
          <w:fldChar w:fldCharType="begin"/>
        </w:r>
        <w:r w:rsidR="0057066A">
          <w:rPr>
            <w:noProof/>
            <w:webHidden/>
          </w:rPr>
          <w:instrText xml:space="preserve"> PAGEREF _Toc35716937 \h </w:instrText>
        </w:r>
        <w:r w:rsidR="0057066A">
          <w:rPr>
            <w:noProof/>
            <w:webHidden/>
          </w:rPr>
        </w:r>
        <w:r w:rsidR="0057066A">
          <w:rPr>
            <w:noProof/>
            <w:webHidden/>
          </w:rPr>
          <w:fldChar w:fldCharType="separate"/>
        </w:r>
        <w:r w:rsidR="00225E4A">
          <w:rPr>
            <w:noProof/>
            <w:webHidden/>
          </w:rPr>
          <w:t>11</w:t>
        </w:r>
        <w:r w:rsidR="0057066A">
          <w:rPr>
            <w:noProof/>
            <w:webHidden/>
          </w:rPr>
          <w:fldChar w:fldCharType="end"/>
        </w:r>
      </w:hyperlink>
    </w:p>
    <w:p w14:paraId="5EB573FE" w14:textId="229A0E98" w:rsidR="0057066A" w:rsidRDefault="0056586B">
      <w:pPr>
        <w:pStyle w:val="TOC3"/>
        <w:rPr>
          <w:rFonts w:asciiTheme="minorHAnsi" w:eastAsiaTheme="minorEastAsia" w:hAnsiTheme="minorHAnsi" w:cstheme="minorBidi"/>
          <w:noProof/>
          <w:sz w:val="22"/>
          <w:szCs w:val="22"/>
        </w:rPr>
      </w:pPr>
      <w:hyperlink w:anchor="_Toc35716938" w:history="1">
        <w:r w:rsidR="0057066A" w:rsidRPr="000865AF">
          <w:rPr>
            <w:rStyle w:val="Hyperlink"/>
            <w:noProof/>
          </w:rPr>
          <w:t>1.3.3</w:t>
        </w:r>
        <w:r w:rsidR="0057066A">
          <w:rPr>
            <w:rFonts w:asciiTheme="minorHAnsi" w:eastAsiaTheme="minorEastAsia" w:hAnsiTheme="minorHAnsi" w:cstheme="minorBidi"/>
            <w:noProof/>
            <w:sz w:val="22"/>
            <w:szCs w:val="22"/>
          </w:rPr>
          <w:tab/>
        </w:r>
        <w:r w:rsidR="0057066A" w:rsidRPr="000865AF">
          <w:rPr>
            <w:rStyle w:val="Hyperlink"/>
            <w:noProof/>
          </w:rPr>
          <w:t>Áp dụng gradient descent vào mạng neural</w:t>
        </w:r>
        <w:r w:rsidR="0057066A">
          <w:rPr>
            <w:noProof/>
            <w:webHidden/>
          </w:rPr>
          <w:tab/>
        </w:r>
        <w:r w:rsidR="0057066A">
          <w:rPr>
            <w:noProof/>
            <w:webHidden/>
          </w:rPr>
          <w:fldChar w:fldCharType="begin"/>
        </w:r>
        <w:r w:rsidR="0057066A">
          <w:rPr>
            <w:noProof/>
            <w:webHidden/>
          </w:rPr>
          <w:instrText xml:space="preserve"> PAGEREF _Toc35716938 \h </w:instrText>
        </w:r>
        <w:r w:rsidR="0057066A">
          <w:rPr>
            <w:noProof/>
            <w:webHidden/>
          </w:rPr>
        </w:r>
        <w:r w:rsidR="0057066A">
          <w:rPr>
            <w:noProof/>
            <w:webHidden/>
          </w:rPr>
          <w:fldChar w:fldCharType="separate"/>
        </w:r>
        <w:r w:rsidR="00225E4A">
          <w:rPr>
            <w:noProof/>
            <w:webHidden/>
          </w:rPr>
          <w:t>13</w:t>
        </w:r>
        <w:r w:rsidR="0057066A">
          <w:rPr>
            <w:noProof/>
            <w:webHidden/>
          </w:rPr>
          <w:fldChar w:fldCharType="end"/>
        </w:r>
      </w:hyperlink>
    </w:p>
    <w:p w14:paraId="722FD23A" w14:textId="16299A8D" w:rsidR="0057066A" w:rsidRDefault="0056586B">
      <w:pPr>
        <w:pStyle w:val="TOC3"/>
        <w:rPr>
          <w:rFonts w:asciiTheme="minorHAnsi" w:eastAsiaTheme="minorEastAsia" w:hAnsiTheme="minorHAnsi" w:cstheme="minorBidi"/>
          <w:noProof/>
          <w:sz w:val="22"/>
          <w:szCs w:val="22"/>
        </w:rPr>
      </w:pPr>
      <w:hyperlink w:anchor="_Toc35716939" w:history="1">
        <w:r w:rsidR="0057066A" w:rsidRPr="000865AF">
          <w:rPr>
            <w:rStyle w:val="Hyperlink"/>
            <w:noProof/>
          </w:rPr>
          <w:t>1.3.4</w:t>
        </w:r>
        <w:r w:rsidR="0057066A">
          <w:rPr>
            <w:rFonts w:asciiTheme="minorHAnsi" w:eastAsiaTheme="minorEastAsia" w:hAnsiTheme="minorHAnsi" w:cstheme="minorBidi"/>
            <w:noProof/>
            <w:sz w:val="22"/>
            <w:szCs w:val="22"/>
          </w:rPr>
          <w:tab/>
        </w:r>
        <w:r w:rsidR="0057066A" w:rsidRPr="000865AF">
          <w:rPr>
            <w:rStyle w:val="Hyperlink"/>
            <w:noProof/>
          </w:rPr>
          <w:t>Cải tiến gradient descent</w:t>
        </w:r>
        <w:r w:rsidR="0057066A">
          <w:rPr>
            <w:noProof/>
            <w:webHidden/>
          </w:rPr>
          <w:tab/>
        </w:r>
        <w:r w:rsidR="0057066A">
          <w:rPr>
            <w:noProof/>
            <w:webHidden/>
          </w:rPr>
          <w:fldChar w:fldCharType="begin"/>
        </w:r>
        <w:r w:rsidR="0057066A">
          <w:rPr>
            <w:noProof/>
            <w:webHidden/>
          </w:rPr>
          <w:instrText xml:space="preserve"> PAGEREF _Toc35716939 \h </w:instrText>
        </w:r>
        <w:r w:rsidR="0057066A">
          <w:rPr>
            <w:noProof/>
            <w:webHidden/>
          </w:rPr>
        </w:r>
        <w:r w:rsidR="0057066A">
          <w:rPr>
            <w:noProof/>
            <w:webHidden/>
          </w:rPr>
          <w:fldChar w:fldCharType="separate"/>
        </w:r>
        <w:r w:rsidR="00225E4A">
          <w:rPr>
            <w:noProof/>
            <w:webHidden/>
          </w:rPr>
          <w:t>14</w:t>
        </w:r>
        <w:r w:rsidR="0057066A">
          <w:rPr>
            <w:noProof/>
            <w:webHidden/>
          </w:rPr>
          <w:fldChar w:fldCharType="end"/>
        </w:r>
      </w:hyperlink>
    </w:p>
    <w:p w14:paraId="2FA0FE0C" w14:textId="02730E1B" w:rsidR="0057066A" w:rsidRDefault="0056586B">
      <w:pPr>
        <w:pStyle w:val="TOC2"/>
        <w:rPr>
          <w:rFonts w:asciiTheme="minorHAnsi" w:eastAsiaTheme="minorEastAsia" w:hAnsiTheme="minorHAnsi" w:cstheme="minorBidi"/>
          <w:noProof/>
          <w:sz w:val="22"/>
          <w:szCs w:val="22"/>
        </w:rPr>
      </w:pPr>
      <w:hyperlink w:anchor="_Toc35716940" w:history="1">
        <w:r w:rsidR="0057066A" w:rsidRPr="000865AF">
          <w:rPr>
            <w:rStyle w:val="Hyperlink"/>
            <w:noProof/>
          </w:rPr>
          <w:t>1.4</w:t>
        </w:r>
        <w:r w:rsidR="0057066A">
          <w:rPr>
            <w:rFonts w:asciiTheme="minorHAnsi" w:eastAsiaTheme="minorEastAsia" w:hAnsiTheme="minorHAnsi" w:cstheme="minorBidi"/>
            <w:noProof/>
            <w:sz w:val="22"/>
            <w:szCs w:val="22"/>
          </w:rPr>
          <w:tab/>
        </w:r>
        <w:r w:rsidR="0057066A" w:rsidRPr="000865AF">
          <w:rPr>
            <w:rStyle w:val="Hyperlink"/>
            <w:noProof/>
          </w:rPr>
          <w:t>Tóm tắt chương 1</w:t>
        </w:r>
        <w:r w:rsidR="0057066A">
          <w:rPr>
            <w:noProof/>
            <w:webHidden/>
          </w:rPr>
          <w:tab/>
        </w:r>
        <w:r w:rsidR="0057066A">
          <w:rPr>
            <w:noProof/>
            <w:webHidden/>
          </w:rPr>
          <w:fldChar w:fldCharType="begin"/>
        </w:r>
        <w:r w:rsidR="0057066A">
          <w:rPr>
            <w:noProof/>
            <w:webHidden/>
          </w:rPr>
          <w:instrText xml:space="preserve"> PAGEREF _Toc35716940 \h </w:instrText>
        </w:r>
        <w:r w:rsidR="0057066A">
          <w:rPr>
            <w:noProof/>
            <w:webHidden/>
          </w:rPr>
        </w:r>
        <w:r w:rsidR="0057066A">
          <w:rPr>
            <w:noProof/>
            <w:webHidden/>
          </w:rPr>
          <w:fldChar w:fldCharType="separate"/>
        </w:r>
        <w:r w:rsidR="00225E4A">
          <w:rPr>
            <w:noProof/>
            <w:webHidden/>
          </w:rPr>
          <w:t>15</w:t>
        </w:r>
        <w:r w:rsidR="0057066A">
          <w:rPr>
            <w:noProof/>
            <w:webHidden/>
          </w:rPr>
          <w:fldChar w:fldCharType="end"/>
        </w:r>
      </w:hyperlink>
    </w:p>
    <w:p w14:paraId="4E3ED951" w14:textId="39D49E7B" w:rsidR="0057066A" w:rsidRDefault="0056586B">
      <w:pPr>
        <w:pStyle w:val="TOC1"/>
        <w:tabs>
          <w:tab w:val="right" w:leader="dot" w:pos="8778"/>
        </w:tabs>
        <w:rPr>
          <w:rFonts w:asciiTheme="minorHAnsi" w:eastAsiaTheme="minorEastAsia" w:hAnsiTheme="minorHAnsi" w:cstheme="minorBidi"/>
          <w:noProof/>
          <w:sz w:val="22"/>
          <w:szCs w:val="22"/>
        </w:rPr>
      </w:pPr>
      <w:hyperlink w:anchor="_Toc35716941" w:history="1">
        <w:r w:rsidR="0057066A" w:rsidRPr="000865AF">
          <w:rPr>
            <w:rStyle w:val="Hyperlink"/>
            <w:noProof/>
          </w:rPr>
          <w:t>CHƯƠNG 2: GIẢI THUẬT BACKPROPAGATION</w:t>
        </w:r>
        <w:r w:rsidR="0057066A">
          <w:rPr>
            <w:noProof/>
            <w:webHidden/>
          </w:rPr>
          <w:tab/>
        </w:r>
        <w:r w:rsidR="0057066A">
          <w:rPr>
            <w:noProof/>
            <w:webHidden/>
          </w:rPr>
          <w:fldChar w:fldCharType="begin"/>
        </w:r>
        <w:r w:rsidR="0057066A">
          <w:rPr>
            <w:noProof/>
            <w:webHidden/>
          </w:rPr>
          <w:instrText xml:space="preserve"> PAGEREF _Toc35716941 \h </w:instrText>
        </w:r>
        <w:r w:rsidR="0057066A">
          <w:rPr>
            <w:noProof/>
            <w:webHidden/>
          </w:rPr>
        </w:r>
        <w:r w:rsidR="0057066A">
          <w:rPr>
            <w:noProof/>
            <w:webHidden/>
          </w:rPr>
          <w:fldChar w:fldCharType="separate"/>
        </w:r>
        <w:r w:rsidR="00225E4A">
          <w:rPr>
            <w:noProof/>
            <w:webHidden/>
          </w:rPr>
          <w:t>16</w:t>
        </w:r>
        <w:r w:rsidR="0057066A">
          <w:rPr>
            <w:noProof/>
            <w:webHidden/>
          </w:rPr>
          <w:fldChar w:fldCharType="end"/>
        </w:r>
      </w:hyperlink>
    </w:p>
    <w:p w14:paraId="5C23D2CA" w14:textId="5E39CB8A" w:rsidR="0057066A" w:rsidRDefault="0056586B">
      <w:pPr>
        <w:pStyle w:val="TOC2"/>
        <w:rPr>
          <w:rFonts w:asciiTheme="minorHAnsi" w:eastAsiaTheme="minorEastAsia" w:hAnsiTheme="minorHAnsi" w:cstheme="minorBidi"/>
          <w:noProof/>
          <w:sz w:val="22"/>
          <w:szCs w:val="22"/>
        </w:rPr>
      </w:pPr>
      <w:hyperlink w:anchor="_Toc35716942" w:history="1">
        <w:r w:rsidR="0057066A" w:rsidRPr="000865AF">
          <w:rPr>
            <w:rStyle w:val="Hyperlink"/>
            <w:noProof/>
          </w:rPr>
          <w:t>2.1</w:t>
        </w:r>
        <w:r w:rsidR="0057066A">
          <w:rPr>
            <w:rFonts w:asciiTheme="minorHAnsi" w:eastAsiaTheme="minorEastAsia" w:hAnsiTheme="minorHAnsi" w:cstheme="minorBidi"/>
            <w:noProof/>
            <w:sz w:val="22"/>
            <w:szCs w:val="22"/>
          </w:rPr>
          <w:tab/>
        </w:r>
        <w:r w:rsidR="0057066A" w:rsidRPr="000865AF">
          <w:rPr>
            <w:rStyle w:val="Hyperlink"/>
            <w:noProof/>
          </w:rPr>
          <w:t>Matrix-based algorithm</w:t>
        </w:r>
        <w:r w:rsidR="0057066A">
          <w:rPr>
            <w:noProof/>
            <w:webHidden/>
          </w:rPr>
          <w:tab/>
        </w:r>
        <w:r w:rsidR="0057066A">
          <w:rPr>
            <w:noProof/>
            <w:webHidden/>
          </w:rPr>
          <w:fldChar w:fldCharType="begin"/>
        </w:r>
        <w:r w:rsidR="0057066A">
          <w:rPr>
            <w:noProof/>
            <w:webHidden/>
          </w:rPr>
          <w:instrText xml:space="preserve"> PAGEREF _Toc35716942 \h </w:instrText>
        </w:r>
        <w:r w:rsidR="0057066A">
          <w:rPr>
            <w:noProof/>
            <w:webHidden/>
          </w:rPr>
        </w:r>
        <w:r w:rsidR="0057066A">
          <w:rPr>
            <w:noProof/>
            <w:webHidden/>
          </w:rPr>
          <w:fldChar w:fldCharType="separate"/>
        </w:r>
        <w:r w:rsidR="00225E4A">
          <w:rPr>
            <w:noProof/>
            <w:webHidden/>
          </w:rPr>
          <w:t>16</w:t>
        </w:r>
        <w:r w:rsidR="0057066A">
          <w:rPr>
            <w:noProof/>
            <w:webHidden/>
          </w:rPr>
          <w:fldChar w:fldCharType="end"/>
        </w:r>
      </w:hyperlink>
    </w:p>
    <w:p w14:paraId="655A6B78" w14:textId="0BCC0E95" w:rsidR="0057066A" w:rsidRDefault="0056586B">
      <w:pPr>
        <w:pStyle w:val="TOC2"/>
        <w:rPr>
          <w:rFonts w:asciiTheme="minorHAnsi" w:eastAsiaTheme="minorEastAsia" w:hAnsiTheme="minorHAnsi" w:cstheme="minorBidi"/>
          <w:noProof/>
          <w:sz w:val="22"/>
          <w:szCs w:val="22"/>
        </w:rPr>
      </w:pPr>
      <w:hyperlink w:anchor="_Toc35716943" w:history="1">
        <w:r w:rsidR="0057066A" w:rsidRPr="000865AF">
          <w:rPr>
            <w:rStyle w:val="Hyperlink"/>
            <w:noProof/>
          </w:rPr>
          <w:t>2.2</w:t>
        </w:r>
        <w:r w:rsidR="0057066A">
          <w:rPr>
            <w:rFonts w:asciiTheme="minorHAnsi" w:eastAsiaTheme="minorEastAsia" w:hAnsiTheme="minorHAnsi" w:cstheme="minorBidi"/>
            <w:noProof/>
            <w:sz w:val="22"/>
            <w:szCs w:val="22"/>
          </w:rPr>
          <w:tab/>
        </w:r>
        <w:r w:rsidR="0057066A" w:rsidRPr="000865AF">
          <w:rPr>
            <w:rStyle w:val="Hyperlink"/>
            <w:noProof/>
          </w:rPr>
          <w:t>Phép nhân Hadamard</w:t>
        </w:r>
        <w:r w:rsidR="0057066A">
          <w:rPr>
            <w:noProof/>
            <w:webHidden/>
          </w:rPr>
          <w:tab/>
        </w:r>
        <w:r w:rsidR="0057066A">
          <w:rPr>
            <w:noProof/>
            <w:webHidden/>
          </w:rPr>
          <w:fldChar w:fldCharType="begin"/>
        </w:r>
        <w:r w:rsidR="0057066A">
          <w:rPr>
            <w:noProof/>
            <w:webHidden/>
          </w:rPr>
          <w:instrText xml:space="preserve"> PAGEREF _Toc35716943 \h </w:instrText>
        </w:r>
        <w:r w:rsidR="0057066A">
          <w:rPr>
            <w:noProof/>
            <w:webHidden/>
          </w:rPr>
        </w:r>
        <w:r w:rsidR="0057066A">
          <w:rPr>
            <w:noProof/>
            <w:webHidden/>
          </w:rPr>
          <w:fldChar w:fldCharType="separate"/>
        </w:r>
        <w:r w:rsidR="00225E4A">
          <w:rPr>
            <w:noProof/>
            <w:webHidden/>
          </w:rPr>
          <w:t>17</w:t>
        </w:r>
        <w:r w:rsidR="0057066A">
          <w:rPr>
            <w:noProof/>
            <w:webHidden/>
          </w:rPr>
          <w:fldChar w:fldCharType="end"/>
        </w:r>
      </w:hyperlink>
    </w:p>
    <w:p w14:paraId="58D9BD7F" w14:textId="03B9E8E7" w:rsidR="0057066A" w:rsidRDefault="0056586B">
      <w:pPr>
        <w:pStyle w:val="TOC2"/>
        <w:rPr>
          <w:rFonts w:asciiTheme="minorHAnsi" w:eastAsiaTheme="minorEastAsia" w:hAnsiTheme="minorHAnsi" w:cstheme="minorBidi"/>
          <w:noProof/>
          <w:sz w:val="22"/>
          <w:szCs w:val="22"/>
        </w:rPr>
      </w:pPr>
      <w:hyperlink w:anchor="_Toc35716944" w:history="1">
        <w:r w:rsidR="0057066A" w:rsidRPr="000865AF">
          <w:rPr>
            <w:rStyle w:val="Hyperlink"/>
            <w:noProof/>
          </w:rPr>
          <w:t>2.3</w:t>
        </w:r>
        <w:r w:rsidR="0057066A">
          <w:rPr>
            <w:rFonts w:asciiTheme="minorHAnsi" w:eastAsiaTheme="minorEastAsia" w:hAnsiTheme="minorHAnsi" w:cstheme="minorBidi"/>
            <w:noProof/>
            <w:sz w:val="22"/>
            <w:szCs w:val="22"/>
          </w:rPr>
          <w:tab/>
        </w:r>
        <w:r w:rsidR="0057066A" w:rsidRPr="000865AF">
          <w:rPr>
            <w:rStyle w:val="Hyperlink"/>
            <w:noProof/>
          </w:rPr>
          <w:t>Bốn yếu tố cơ bản đằng sau giải thuật backpropagation</w:t>
        </w:r>
        <w:r w:rsidR="0057066A">
          <w:rPr>
            <w:noProof/>
            <w:webHidden/>
          </w:rPr>
          <w:tab/>
        </w:r>
        <w:r w:rsidR="0057066A">
          <w:rPr>
            <w:noProof/>
            <w:webHidden/>
          </w:rPr>
          <w:fldChar w:fldCharType="begin"/>
        </w:r>
        <w:r w:rsidR="0057066A">
          <w:rPr>
            <w:noProof/>
            <w:webHidden/>
          </w:rPr>
          <w:instrText xml:space="preserve"> PAGEREF _Toc35716944 \h </w:instrText>
        </w:r>
        <w:r w:rsidR="0057066A">
          <w:rPr>
            <w:noProof/>
            <w:webHidden/>
          </w:rPr>
        </w:r>
        <w:r w:rsidR="0057066A">
          <w:rPr>
            <w:noProof/>
            <w:webHidden/>
          </w:rPr>
          <w:fldChar w:fldCharType="separate"/>
        </w:r>
        <w:r w:rsidR="00225E4A">
          <w:rPr>
            <w:noProof/>
            <w:webHidden/>
          </w:rPr>
          <w:t>17</w:t>
        </w:r>
        <w:r w:rsidR="0057066A">
          <w:rPr>
            <w:noProof/>
            <w:webHidden/>
          </w:rPr>
          <w:fldChar w:fldCharType="end"/>
        </w:r>
      </w:hyperlink>
    </w:p>
    <w:p w14:paraId="3447A859" w14:textId="43DFA867" w:rsidR="0057066A" w:rsidRDefault="0056586B">
      <w:pPr>
        <w:pStyle w:val="TOC3"/>
        <w:rPr>
          <w:rFonts w:asciiTheme="minorHAnsi" w:eastAsiaTheme="minorEastAsia" w:hAnsiTheme="minorHAnsi" w:cstheme="minorBidi"/>
          <w:noProof/>
          <w:sz w:val="22"/>
          <w:szCs w:val="22"/>
        </w:rPr>
      </w:pPr>
      <w:hyperlink w:anchor="_Toc35716945" w:history="1">
        <w:r w:rsidR="0057066A" w:rsidRPr="000865AF">
          <w:rPr>
            <w:rStyle w:val="Hyperlink"/>
            <w:noProof/>
          </w:rPr>
          <w:t>2.3.1</w:t>
        </w:r>
        <w:r w:rsidR="0057066A">
          <w:rPr>
            <w:rFonts w:asciiTheme="minorHAnsi" w:eastAsiaTheme="minorEastAsia" w:hAnsiTheme="minorHAnsi" w:cstheme="minorBidi"/>
            <w:noProof/>
            <w:sz w:val="22"/>
            <w:szCs w:val="22"/>
          </w:rPr>
          <w:tab/>
        </w:r>
        <w:r w:rsidR="0057066A" w:rsidRPr="000865AF">
          <w:rPr>
            <w:rStyle w:val="Hyperlink"/>
            <w:noProof/>
          </w:rPr>
          <w:t>Yếu tố thứ 1: Biểu thức tính mức độ sai số ở output layer (lớp cuối cùng)</w:t>
        </w:r>
        <w:r w:rsidR="0057066A">
          <w:rPr>
            <w:noProof/>
            <w:webHidden/>
          </w:rPr>
          <w:tab/>
        </w:r>
        <w:r w:rsidR="0057066A">
          <w:rPr>
            <w:noProof/>
            <w:webHidden/>
          </w:rPr>
          <w:fldChar w:fldCharType="begin"/>
        </w:r>
        <w:r w:rsidR="0057066A">
          <w:rPr>
            <w:noProof/>
            <w:webHidden/>
          </w:rPr>
          <w:instrText xml:space="preserve"> PAGEREF _Toc35716945 \h </w:instrText>
        </w:r>
        <w:r w:rsidR="0057066A">
          <w:rPr>
            <w:noProof/>
            <w:webHidden/>
          </w:rPr>
        </w:r>
        <w:r w:rsidR="0057066A">
          <w:rPr>
            <w:noProof/>
            <w:webHidden/>
          </w:rPr>
          <w:fldChar w:fldCharType="separate"/>
        </w:r>
        <w:r w:rsidR="00225E4A">
          <w:rPr>
            <w:noProof/>
            <w:webHidden/>
          </w:rPr>
          <w:t>18</w:t>
        </w:r>
        <w:r w:rsidR="0057066A">
          <w:rPr>
            <w:noProof/>
            <w:webHidden/>
          </w:rPr>
          <w:fldChar w:fldCharType="end"/>
        </w:r>
      </w:hyperlink>
    </w:p>
    <w:p w14:paraId="3C1237CC" w14:textId="6782F1E8" w:rsidR="0057066A" w:rsidRDefault="0056586B">
      <w:pPr>
        <w:pStyle w:val="TOC3"/>
        <w:rPr>
          <w:rFonts w:asciiTheme="minorHAnsi" w:eastAsiaTheme="minorEastAsia" w:hAnsiTheme="minorHAnsi" w:cstheme="minorBidi"/>
          <w:noProof/>
          <w:sz w:val="22"/>
          <w:szCs w:val="22"/>
        </w:rPr>
      </w:pPr>
      <w:hyperlink w:anchor="_Toc35716946" w:history="1">
        <w:r w:rsidR="0057066A" w:rsidRPr="000865AF">
          <w:rPr>
            <w:rStyle w:val="Hyperlink"/>
            <w:noProof/>
          </w:rPr>
          <w:t>2.3.2</w:t>
        </w:r>
        <w:r w:rsidR="0057066A">
          <w:rPr>
            <w:rFonts w:asciiTheme="minorHAnsi" w:eastAsiaTheme="minorEastAsia" w:hAnsiTheme="minorHAnsi" w:cstheme="minorBidi"/>
            <w:noProof/>
            <w:sz w:val="22"/>
            <w:szCs w:val="22"/>
          </w:rPr>
          <w:tab/>
        </w:r>
        <w:r w:rsidR="0057066A" w:rsidRPr="000865AF">
          <w:rPr>
            <w:rStyle w:val="Hyperlink"/>
            <w:noProof/>
          </w:rPr>
          <w:t>Yếu tố thứ 2: Biểu thức tính mức độ sai số ở các lớp ẩn</w:t>
        </w:r>
        <w:r w:rsidR="0057066A">
          <w:rPr>
            <w:noProof/>
            <w:webHidden/>
          </w:rPr>
          <w:tab/>
        </w:r>
        <w:r w:rsidR="0057066A">
          <w:rPr>
            <w:noProof/>
            <w:webHidden/>
          </w:rPr>
          <w:fldChar w:fldCharType="begin"/>
        </w:r>
        <w:r w:rsidR="0057066A">
          <w:rPr>
            <w:noProof/>
            <w:webHidden/>
          </w:rPr>
          <w:instrText xml:space="preserve"> PAGEREF _Toc35716946 \h </w:instrText>
        </w:r>
        <w:r w:rsidR="0057066A">
          <w:rPr>
            <w:noProof/>
            <w:webHidden/>
          </w:rPr>
        </w:r>
        <w:r w:rsidR="0057066A">
          <w:rPr>
            <w:noProof/>
            <w:webHidden/>
          </w:rPr>
          <w:fldChar w:fldCharType="separate"/>
        </w:r>
        <w:r w:rsidR="00225E4A">
          <w:rPr>
            <w:noProof/>
            <w:webHidden/>
          </w:rPr>
          <w:t>19</w:t>
        </w:r>
        <w:r w:rsidR="0057066A">
          <w:rPr>
            <w:noProof/>
            <w:webHidden/>
          </w:rPr>
          <w:fldChar w:fldCharType="end"/>
        </w:r>
      </w:hyperlink>
    </w:p>
    <w:p w14:paraId="21F3624E" w14:textId="515F69F6" w:rsidR="0057066A" w:rsidRDefault="0056586B">
      <w:pPr>
        <w:pStyle w:val="TOC3"/>
        <w:rPr>
          <w:rFonts w:asciiTheme="minorHAnsi" w:eastAsiaTheme="minorEastAsia" w:hAnsiTheme="minorHAnsi" w:cstheme="minorBidi"/>
          <w:noProof/>
          <w:sz w:val="22"/>
          <w:szCs w:val="22"/>
        </w:rPr>
      </w:pPr>
      <w:hyperlink w:anchor="_Toc35716947" w:history="1">
        <w:r w:rsidR="0057066A" w:rsidRPr="000865AF">
          <w:rPr>
            <w:rStyle w:val="Hyperlink"/>
            <w:noProof/>
          </w:rPr>
          <w:t>2.3.3</w:t>
        </w:r>
        <w:r w:rsidR="0057066A">
          <w:rPr>
            <w:rFonts w:asciiTheme="minorHAnsi" w:eastAsiaTheme="minorEastAsia" w:hAnsiTheme="minorHAnsi" w:cstheme="minorBidi"/>
            <w:noProof/>
            <w:sz w:val="22"/>
            <w:szCs w:val="22"/>
          </w:rPr>
          <w:tab/>
        </w:r>
        <w:r w:rsidR="0057066A" w:rsidRPr="000865AF">
          <w:rPr>
            <w:rStyle w:val="Hyperlink"/>
            <w:noProof/>
          </w:rPr>
          <w:t>Yếu tố thứ 3: Biểu thức tính mức độ sai số của phần bù đại số</w:t>
        </w:r>
        <w:r w:rsidR="0057066A">
          <w:rPr>
            <w:noProof/>
            <w:webHidden/>
          </w:rPr>
          <w:tab/>
        </w:r>
        <w:r w:rsidR="0057066A">
          <w:rPr>
            <w:noProof/>
            <w:webHidden/>
          </w:rPr>
          <w:fldChar w:fldCharType="begin"/>
        </w:r>
        <w:r w:rsidR="0057066A">
          <w:rPr>
            <w:noProof/>
            <w:webHidden/>
          </w:rPr>
          <w:instrText xml:space="preserve"> PAGEREF _Toc35716947 \h </w:instrText>
        </w:r>
        <w:r w:rsidR="0057066A">
          <w:rPr>
            <w:noProof/>
            <w:webHidden/>
          </w:rPr>
        </w:r>
        <w:r w:rsidR="0057066A">
          <w:rPr>
            <w:noProof/>
            <w:webHidden/>
          </w:rPr>
          <w:fldChar w:fldCharType="separate"/>
        </w:r>
        <w:r w:rsidR="00225E4A">
          <w:rPr>
            <w:noProof/>
            <w:webHidden/>
          </w:rPr>
          <w:t>19</w:t>
        </w:r>
        <w:r w:rsidR="0057066A">
          <w:rPr>
            <w:noProof/>
            <w:webHidden/>
          </w:rPr>
          <w:fldChar w:fldCharType="end"/>
        </w:r>
      </w:hyperlink>
    </w:p>
    <w:p w14:paraId="110F11F8" w14:textId="0B68D026" w:rsidR="0057066A" w:rsidRDefault="0056586B">
      <w:pPr>
        <w:pStyle w:val="TOC3"/>
        <w:rPr>
          <w:rFonts w:asciiTheme="minorHAnsi" w:eastAsiaTheme="minorEastAsia" w:hAnsiTheme="minorHAnsi" w:cstheme="minorBidi"/>
          <w:noProof/>
          <w:sz w:val="22"/>
          <w:szCs w:val="22"/>
        </w:rPr>
      </w:pPr>
      <w:hyperlink w:anchor="_Toc35716948" w:history="1">
        <w:r w:rsidR="0057066A" w:rsidRPr="000865AF">
          <w:rPr>
            <w:rStyle w:val="Hyperlink"/>
            <w:noProof/>
          </w:rPr>
          <w:t>2.3.4</w:t>
        </w:r>
        <w:r w:rsidR="0057066A">
          <w:rPr>
            <w:rFonts w:asciiTheme="minorHAnsi" w:eastAsiaTheme="minorEastAsia" w:hAnsiTheme="minorHAnsi" w:cstheme="minorBidi"/>
            <w:noProof/>
            <w:sz w:val="22"/>
            <w:szCs w:val="22"/>
          </w:rPr>
          <w:tab/>
        </w:r>
        <w:r w:rsidR="0057066A" w:rsidRPr="000865AF">
          <w:rPr>
            <w:rStyle w:val="Hyperlink"/>
            <w:noProof/>
          </w:rPr>
          <w:t>Yếu tố thứ 4: Biểu thức tính mức độ sai số của các trọng số</w:t>
        </w:r>
        <w:r w:rsidR="0057066A">
          <w:rPr>
            <w:noProof/>
            <w:webHidden/>
          </w:rPr>
          <w:tab/>
        </w:r>
        <w:r w:rsidR="0057066A">
          <w:rPr>
            <w:noProof/>
            <w:webHidden/>
          </w:rPr>
          <w:fldChar w:fldCharType="begin"/>
        </w:r>
        <w:r w:rsidR="0057066A">
          <w:rPr>
            <w:noProof/>
            <w:webHidden/>
          </w:rPr>
          <w:instrText xml:space="preserve"> PAGEREF _Toc35716948 \h </w:instrText>
        </w:r>
        <w:r w:rsidR="0057066A">
          <w:rPr>
            <w:noProof/>
            <w:webHidden/>
          </w:rPr>
        </w:r>
        <w:r w:rsidR="0057066A">
          <w:rPr>
            <w:noProof/>
            <w:webHidden/>
          </w:rPr>
          <w:fldChar w:fldCharType="separate"/>
        </w:r>
        <w:r w:rsidR="00225E4A">
          <w:rPr>
            <w:noProof/>
            <w:webHidden/>
          </w:rPr>
          <w:t>20</w:t>
        </w:r>
        <w:r w:rsidR="0057066A">
          <w:rPr>
            <w:noProof/>
            <w:webHidden/>
          </w:rPr>
          <w:fldChar w:fldCharType="end"/>
        </w:r>
      </w:hyperlink>
    </w:p>
    <w:p w14:paraId="0A312373" w14:textId="350C80E5" w:rsidR="0057066A" w:rsidRDefault="0056586B">
      <w:pPr>
        <w:pStyle w:val="TOC2"/>
        <w:rPr>
          <w:rFonts w:asciiTheme="minorHAnsi" w:eastAsiaTheme="minorEastAsia" w:hAnsiTheme="minorHAnsi" w:cstheme="minorBidi"/>
          <w:noProof/>
          <w:sz w:val="22"/>
          <w:szCs w:val="22"/>
        </w:rPr>
      </w:pPr>
      <w:hyperlink w:anchor="_Toc35716949" w:history="1">
        <w:r w:rsidR="0057066A" w:rsidRPr="000865AF">
          <w:rPr>
            <w:rStyle w:val="Hyperlink"/>
            <w:noProof/>
          </w:rPr>
          <w:t>2.4</w:t>
        </w:r>
        <w:r w:rsidR="0057066A">
          <w:rPr>
            <w:rFonts w:asciiTheme="minorHAnsi" w:eastAsiaTheme="minorEastAsia" w:hAnsiTheme="minorHAnsi" w:cstheme="minorBidi"/>
            <w:noProof/>
            <w:sz w:val="22"/>
            <w:szCs w:val="22"/>
          </w:rPr>
          <w:tab/>
        </w:r>
        <w:r w:rsidR="0057066A" w:rsidRPr="000865AF">
          <w:rPr>
            <w:rStyle w:val="Hyperlink"/>
            <w:noProof/>
          </w:rPr>
          <w:t>Một số phép tính thay thế</w:t>
        </w:r>
        <w:r w:rsidR="0057066A">
          <w:rPr>
            <w:noProof/>
            <w:webHidden/>
          </w:rPr>
          <w:tab/>
        </w:r>
        <w:r w:rsidR="0057066A">
          <w:rPr>
            <w:noProof/>
            <w:webHidden/>
          </w:rPr>
          <w:fldChar w:fldCharType="begin"/>
        </w:r>
        <w:r w:rsidR="0057066A">
          <w:rPr>
            <w:noProof/>
            <w:webHidden/>
          </w:rPr>
          <w:instrText xml:space="preserve"> PAGEREF _Toc35716949 \h </w:instrText>
        </w:r>
        <w:r w:rsidR="0057066A">
          <w:rPr>
            <w:noProof/>
            <w:webHidden/>
          </w:rPr>
        </w:r>
        <w:r w:rsidR="0057066A">
          <w:rPr>
            <w:noProof/>
            <w:webHidden/>
          </w:rPr>
          <w:fldChar w:fldCharType="separate"/>
        </w:r>
        <w:r w:rsidR="00225E4A">
          <w:rPr>
            <w:noProof/>
            <w:webHidden/>
          </w:rPr>
          <w:t>20</w:t>
        </w:r>
        <w:r w:rsidR="0057066A">
          <w:rPr>
            <w:noProof/>
            <w:webHidden/>
          </w:rPr>
          <w:fldChar w:fldCharType="end"/>
        </w:r>
      </w:hyperlink>
    </w:p>
    <w:p w14:paraId="1A29A9C7" w14:textId="5BA6F1CD" w:rsidR="0057066A" w:rsidRDefault="0056586B">
      <w:pPr>
        <w:pStyle w:val="TOC2"/>
        <w:rPr>
          <w:rFonts w:asciiTheme="minorHAnsi" w:eastAsiaTheme="minorEastAsia" w:hAnsiTheme="minorHAnsi" w:cstheme="minorBidi"/>
          <w:noProof/>
          <w:sz w:val="22"/>
          <w:szCs w:val="22"/>
        </w:rPr>
      </w:pPr>
      <w:hyperlink w:anchor="_Toc35716950" w:history="1">
        <w:r w:rsidR="0057066A" w:rsidRPr="000865AF">
          <w:rPr>
            <w:rStyle w:val="Hyperlink"/>
            <w:noProof/>
          </w:rPr>
          <w:t>2.5</w:t>
        </w:r>
        <w:r w:rsidR="0057066A">
          <w:rPr>
            <w:rFonts w:asciiTheme="minorHAnsi" w:eastAsiaTheme="minorEastAsia" w:hAnsiTheme="minorHAnsi" w:cstheme="minorBidi"/>
            <w:noProof/>
            <w:sz w:val="22"/>
            <w:szCs w:val="22"/>
          </w:rPr>
          <w:tab/>
        </w:r>
        <w:r w:rsidR="0057066A" w:rsidRPr="000865AF">
          <w:rPr>
            <w:rStyle w:val="Hyperlink"/>
            <w:noProof/>
          </w:rPr>
          <w:t>Cách chứng minh các biểu thức (27), (30), (31), (32)</w:t>
        </w:r>
        <w:r w:rsidR="0057066A">
          <w:rPr>
            <w:noProof/>
            <w:webHidden/>
          </w:rPr>
          <w:tab/>
        </w:r>
        <w:r w:rsidR="0057066A">
          <w:rPr>
            <w:noProof/>
            <w:webHidden/>
          </w:rPr>
          <w:fldChar w:fldCharType="begin"/>
        </w:r>
        <w:r w:rsidR="0057066A">
          <w:rPr>
            <w:noProof/>
            <w:webHidden/>
          </w:rPr>
          <w:instrText xml:space="preserve"> PAGEREF _Toc35716950 \h </w:instrText>
        </w:r>
        <w:r w:rsidR="0057066A">
          <w:rPr>
            <w:noProof/>
            <w:webHidden/>
          </w:rPr>
        </w:r>
        <w:r w:rsidR="0057066A">
          <w:rPr>
            <w:noProof/>
            <w:webHidden/>
          </w:rPr>
          <w:fldChar w:fldCharType="separate"/>
        </w:r>
        <w:r w:rsidR="00225E4A">
          <w:rPr>
            <w:noProof/>
            <w:webHidden/>
          </w:rPr>
          <w:t>21</w:t>
        </w:r>
        <w:r w:rsidR="0057066A">
          <w:rPr>
            <w:noProof/>
            <w:webHidden/>
          </w:rPr>
          <w:fldChar w:fldCharType="end"/>
        </w:r>
      </w:hyperlink>
    </w:p>
    <w:p w14:paraId="4B62F735" w14:textId="7B395C73" w:rsidR="0057066A" w:rsidRDefault="0056586B">
      <w:pPr>
        <w:pStyle w:val="TOC3"/>
        <w:rPr>
          <w:rFonts w:asciiTheme="minorHAnsi" w:eastAsiaTheme="minorEastAsia" w:hAnsiTheme="minorHAnsi" w:cstheme="minorBidi"/>
          <w:noProof/>
          <w:sz w:val="22"/>
          <w:szCs w:val="22"/>
        </w:rPr>
      </w:pPr>
      <w:hyperlink w:anchor="_Toc35716951" w:history="1">
        <w:r w:rsidR="0057066A" w:rsidRPr="000865AF">
          <w:rPr>
            <w:rStyle w:val="Hyperlink"/>
            <w:noProof/>
          </w:rPr>
          <w:t>2.5.1</w:t>
        </w:r>
        <w:r w:rsidR="0057066A">
          <w:rPr>
            <w:rFonts w:asciiTheme="minorHAnsi" w:eastAsiaTheme="minorEastAsia" w:hAnsiTheme="minorHAnsi" w:cstheme="minorBidi"/>
            <w:noProof/>
            <w:sz w:val="22"/>
            <w:szCs w:val="22"/>
          </w:rPr>
          <w:tab/>
        </w:r>
        <w:r w:rsidR="0057066A" w:rsidRPr="000865AF">
          <w:rPr>
            <w:rStyle w:val="Hyperlink"/>
            <w:noProof/>
          </w:rPr>
          <w:t>Chứng minh biểu thức (27)</w:t>
        </w:r>
        <w:r w:rsidR="0057066A">
          <w:rPr>
            <w:noProof/>
            <w:webHidden/>
          </w:rPr>
          <w:tab/>
        </w:r>
        <w:r w:rsidR="0057066A">
          <w:rPr>
            <w:noProof/>
            <w:webHidden/>
          </w:rPr>
          <w:fldChar w:fldCharType="begin"/>
        </w:r>
        <w:r w:rsidR="0057066A">
          <w:rPr>
            <w:noProof/>
            <w:webHidden/>
          </w:rPr>
          <w:instrText xml:space="preserve"> PAGEREF _Toc35716951 \h </w:instrText>
        </w:r>
        <w:r w:rsidR="0057066A">
          <w:rPr>
            <w:noProof/>
            <w:webHidden/>
          </w:rPr>
        </w:r>
        <w:r w:rsidR="0057066A">
          <w:rPr>
            <w:noProof/>
            <w:webHidden/>
          </w:rPr>
          <w:fldChar w:fldCharType="separate"/>
        </w:r>
        <w:r w:rsidR="00225E4A">
          <w:rPr>
            <w:noProof/>
            <w:webHidden/>
          </w:rPr>
          <w:t>21</w:t>
        </w:r>
        <w:r w:rsidR="0057066A">
          <w:rPr>
            <w:noProof/>
            <w:webHidden/>
          </w:rPr>
          <w:fldChar w:fldCharType="end"/>
        </w:r>
      </w:hyperlink>
    </w:p>
    <w:p w14:paraId="2EB283C6" w14:textId="2D586BC7" w:rsidR="0057066A" w:rsidRDefault="0056586B">
      <w:pPr>
        <w:pStyle w:val="TOC3"/>
        <w:rPr>
          <w:rFonts w:asciiTheme="minorHAnsi" w:eastAsiaTheme="minorEastAsia" w:hAnsiTheme="minorHAnsi" w:cstheme="minorBidi"/>
          <w:noProof/>
          <w:sz w:val="22"/>
          <w:szCs w:val="22"/>
        </w:rPr>
      </w:pPr>
      <w:hyperlink w:anchor="_Toc35716952" w:history="1">
        <w:r w:rsidR="0057066A" w:rsidRPr="000865AF">
          <w:rPr>
            <w:rStyle w:val="Hyperlink"/>
            <w:noProof/>
          </w:rPr>
          <w:t>2.5.2</w:t>
        </w:r>
        <w:r w:rsidR="0057066A">
          <w:rPr>
            <w:rFonts w:asciiTheme="minorHAnsi" w:eastAsiaTheme="minorEastAsia" w:hAnsiTheme="minorHAnsi" w:cstheme="minorBidi"/>
            <w:noProof/>
            <w:sz w:val="22"/>
            <w:szCs w:val="22"/>
          </w:rPr>
          <w:tab/>
        </w:r>
        <w:r w:rsidR="0057066A" w:rsidRPr="000865AF">
          <w:rPr>
            <w:rStyle w:val="Hyperlink"/>
            <w:noProof/>
          </w:rPr>
          <w:t>Chứng minh biểu thức (30)</w:t>
        </w:r>
        <w:r w:rsidR="0057066A">
          <w:rPr>
            <w:noProof/>
            <w:webHidden/>
          </w:rPr>
          <w:tab/>
        </w:r>
        <w:r w:rsidR="0057066A">
          <w:rPr>
            <w:noProof/>
            <w:webHidden/>
          </w:rPr>
          <w:fldChar w:fldCharType="begin"/>
        </w:r>
        <w:r w:rsidR="0057066A">
          <w:rPr>
            <w:noProof/>
            <w:webHidden/>
          </w:rPr>
          <w:instrText xml:space="preserve"> PAGEREF _Toc35716952 \h </w:instrText>
        </w:r>
        <w:r w:rsidR="0057066A">
          <w:rPr>
            <w:noProof/>
            <w:webHidden/>
          </w:rPr>
        </w:r>
        <w:r w:rsidR="0057066A">
          <w:rPr>
            <w:noProof/>
            <w:webHidden/>
          </w:rPr>
          <w:fldChar w:fldCharType="separate"/>
        </w:r>
        <w:r w:rsidR="00225E4A">
          <w:rPr>
            <w:noProof/>
            <w:webHidden/>
          </w:rPr>
          <w:t>21</w:t>
        </w:r>
        <w:r w:rsidR="0057066A">
          <w:rPr>
            <w:noProof/>
            <w:webHidden/>
          </w:rPr>
          <w:fldChar w:fldCharType="end"/>
        </w:r>
      </w:hyperlink>
    </w:p>
    <w:p w14:paraId="1175FC67" w14:textId="057CC96A" w:rsidR="0057066A" w:rsidRDefault="0056586B">
      <w:pPr>
        <w:pStyle w:val="TOC3"/>
        <w:rPr>
          <w:rFonts w:asciiTheme="minorHAnsi" w:eastAsiaTheme="minorEastAsia" w:hAnsiTheme="minorHAnsi" w:cstheme="minorBidi"/>
          <w:noProof/>
          <w:sz w:val="22"/>
          <w:szCs w:val="22"/>
        </w:rPr>
      </w:pPr>
      <w:hyperlink w:anchor="_Toc35716953" w:history="1">
        <w:r w:rsidR="0057066A" w:rsidRPr="000865AF">
          <w:rPr>
            <w:rStyle w:val="Hyperlink"/>
            <w:noProof/>
          </w:rPr>
          <w:t>2.5.3</w:t>
        </w:r>
        <w:r w:rsidR="0057066A">
          <w:rPr>
            <w:rFonts w:asciiTheme="minorHAnsi" w:eastAsiaTheme="minorEastAsia" w:hAnsiTheme="minorHAnsi" w:cstheme="minorBidi"/>
            <w:noProof/>
            <w:sz w:val="22"/>
            <w:szCs w:val="22"/>
          </w:rPr>
          <w:tab/>
        </w:r>
        <w:r w:rsidR="0057066A" w:rsidRPr="000865AF">
          <w:rPr>
            <w:rStyle w:val="Hyperlink"/>
            <w:noProof/>
          </w:rPr>
          <w:t>Chứng minh biểu thức (31)</w:t>
        </w:r>
        <w:r w:rsidR="0057066A">
          <w:rPr>
            <w:noProof/>
            <w:webHidden/>
          </w:rPr>
          <w:tab/>
        </w:r>
        <w:r w:rsidR="0057066A">
          <w:rPr>
            <w:noProof/>
            <w:webHidden/>
          </w:rPr>
          <w:fldChar w:fldCharType="begin"/>
        </w:r>
        <w:r w:rsidR="0057066A">
          <w:rPr>
            <w:noProof/>
            <w:webHidden/>
          </w:rPr>
          <w:instrText xml:space="preserve"> PAGEREF _Toc35716953 \h </w:instrText>
        </w:r>
        <w:r w:rsidR="0057066A">
          <w:rPr>
            <w:noProof/>
            <w:webHidden/>
          </w:rPr>
        </w:r>
        <w:r w:rsidR="0057066A">
          <w:rPr>
            <w:noProof/>
            <w:webHidden/>
          </w:rPr>
          <w:fldChar w:fldCharType="separate"/>
        </w:r>
        <w:r w:rsidR="00225E4A">
          <w:rPr>
            <w:noProof/>
            <w:webHidden/>
          </w:rPr>
          <w:t>22</w:t>
        </w:r>
        <w:r w:rsidR="0057066A">
          <w:rPr>
            <w:noProof/>
            <w:webHidden/>
          </w:rPr>
          <w:fldChar w:fldCharType="end"/>
        </w:r>
      </w:hyperlink>
    </w:p>
    <w:p w14:paraId="7660BB1B" w14:textId="1ADA92A9" w:rsidR="0057066A" w:rsidRDefault="0056586B">
      <w:pPr>
        <w:pStyle w:val="TOC3"/>
        <w:rPr>
          <w:rFonts w:asciiTheme="minorHAnsi" w:eastAsiaTheme="minorEastAsia" w:hAnsiTheme="minorHAnsi" w:cstheme="minorBidi"/>
          <w:noProof/>
          <w:sz w:val="22"/>
          <w:szCs w:val="22"/>
        </w:rPr>
      </w:pPr>
      <w:hyperlink w:anchor="_Toc35716954" w:history="1">
        <w:r w:rsidR="0057066A" w:rsidRPr="000865AF">
          <w:rPr>
            <w:rStyle w:val="Hyperlink"/>
            <w:noProof/>
          </w:rPr>
          <w:t>2.5.4</w:t>
        </w:r>
        <w:r w:rsidR="0057066A">
          <w:rPr>
            <w:rFonts w:asciiTheme="minorHAnsi" w:eastAsiaTheme="minorEastAsia" w:hAnsiTheme="minorHAnsi" w:cstheme="minorBidi"/>
            <w:noProof/>
            <w:sz w:val="22"/>
            <w:szCs w:val="22"/>
          </w:rPr>
          <w:tab/>
        </w:r>
        <w:r w:rsidR="0057066A" w:rsidRPr="000865AF">
          <w:rPr>
            <w:rStyle w:val="Hyperlink"/>
            <w:noProof/>
          </w:rPr>
          <w:t>Chứng minh biểu thức (32)</w:t>
        </w:r>
        <w:r w:rsidR="0057066A">
          <w:rPr>
            <w:noProof/>
            <w:webHidden/>
          </w:rPr>
          <w:tab/>
        </w:r>
        <w:r w:rsidR="0057066A">
          <w:rPr>
            <w:noProof/>
            <w:webHidden/>
          </w:rPr>
          <w:fldChar w:fldCharType="begin"/>
        </w:r>
        <w:r w:rsidR="0057066A">
          <w:rPr>
            <w:noProof/>
            <w:webHidden/>
          </w:rPr>
          <w:instrText xml:space="preserve"> PAGEREF _Toc35716954 \h </w:instrText>
        </w:r>
        <w:r w:rsidR="0057066A">
          <w:rPr>
            <w:noProof/>
            <w:webHidden/>
          </w:rPr>
        </w:r>
        <w:r w:rsidR="0057066A">
          <w:rPr>
            <w:noProof/>
            <w:webHidden/>
          </w:rPr>
          <w:fldChar w:fldCharType="separate"/>
        </w:r>
        <w:r w:rsidR="00225E4A">
          <w:rPr>
            <w:noProof/>
            <w:webHidden/>
          </w:rPr>
          <w:t>23</w:t>
        </w:r>
        <w:r w:rsidR="0057066A">
          <w:rPr>
            <w:noProof/>
            <w:webHidden/>
          </w:rPr>
          <w:fldChar w:fldCharType="end"/>
        </w:r>
      </w:hyperlink>
    </w:p>
    <w:p w14:paraId="77F6E3C8" w14:textId="7DC1F2C2" w:rsidR="0057066A" w:rsidRDefault="0056586B">
      <w:pPr>
        <w:pStyle w:val="TOC2"/>
        <w:rPr>
          <w:rFonts w:asciiTheme="minorHAnsi" w:eastAsiaTheme="minorEastAsia" w:hAnsiTheme="minorHAnsi" w:cstheme="minorBidi"/>
          <w:noProof/>
          <w:sz w:val="22"/>
          <w:szCs w:val="22"/>
        </w:rPr>
      </w:pPr>
      <w:hyperlink w:anchor="_Toc35716955" w:history="1">
        <w:r w:rsidR="0057066A" w:rsidRPr="000865AF">
          <w:rPr>
            <w:rStyle w:val="Hyperlink"/>
            <w:noProof/>
          </w:rPr>
          <w:t>2.6</w:t>
        </w:r>
        <w:r w:rsidR="0057066A">
          <w:rPr>
            <w:rFonts w:asciiTheme="minorHAnsi" w:eastAsiaTheme="minorEastAsia" w:hAnsiTheme="minorHAnsi" w:cstheme="minorBidi"/>
            <w:noProof/>
            <w:sz w:val="22"/>
            <w:szCs w:val="22"/>
          </w:rPr>
          <w:tab/>
        </w:r>
        <w:r w:rsidR="0057066A" w:rsidRPr="000865AF">
          <w:rPr>
            <w:rStyle w:val="Hyperlink"/>
            <w:noProof/>
          </w:rPr>
          <w:t>Giải thuật backpropagation</w:t>
        </w:r>
        <w:r w:rsidR="0057066A">
          <w:rPr>
            <w:noProof/>
            <w:webHidden/>
          </w:rPr>
          <w:tab/>
        </w:r>
        <w:r w:rsidR="0057066A">
          <w:rPr>
            <w:noProof/>
            <w:webHidden/>
          </w:rPr>
          <w:fldChar w:fldCharType="begin"/>
        </w:r>
        <w:r w:rsidR="0057066A">
          <w:rPr>
            <w:noProof/>
            <w:webHidden/>
          </w:rPr>
          <w:instrText xml:space="preserve"> PAGEREF _Toc35716955 \h </w:instrText>
        </w:r>
        <w:r w:rsidR="0057066A">
          <w:rPr>
            <w:noProof/>
            <w:webHidden/>
          </w:rPr>
        </w:r>
        <w:r w:rsidR="0057066A">
          <w:rPr>
            <w:noProof/>
            <w:webHidden/>
          </w:rPr>
          <w:fldChar w:fldCharType="separate"/>
        </w:r>
        <w:r w:rsidR="00225E4A">
          <w:rPr>
            <w:noProof/>
            <w:webHidden/>
          </w:rPr>
          <w:t>25</w:t>
        </w:r>
        <w:r w:rsidR="0057066A">
          <w:rPr>
            <w:noProof/>
            <w:webHidden/>
          </w:rPr>
          <w:fldChar w:fldCharType="end"/>
        </w:r>
      </w:hyperlink>
    </w:p>
    <w:p w14:paraId="558D5BED" w14:textId="33430E94" w:rsidR="0057066A" w:rsidRDefault="0056586B">
      <w:pPr>
        <w:pStyle w:val="TOC2"/>
        <w:rPr>
          <w:rFonts w:asciiTheme="minorHAnsi" w:eastAsiaTheme="minorEastAsia" w:hAnsiTheme="minorHAnsi" w:cstheme="minorBidi"/>
          <w:noProof/>
          <w:sz w:val="22"/>
          <w:szCs w:val="22"/>
        </w:rPr>
      </w:pPr>
      <w:hyperlink w:anchor="_Toc35716956" w:history="1">
        <w:r w:rsidR="0057066A" w:rsidRPr="000865AF">
          <w:rPr>
            <w:rStyle w:val="Hyperlink"/>
            <w:noProof/>
          </w:rPr>
          <w:t>2.7</w:t>
        </w:r>
        <w:r w:rsidR="0057066A">
          <w:rPr>
            <w:rFonts w:asciiTheme="minorHAnsi" w:eastAsiaTheme="minorEastAsia" w:hAnsiTheme="minorHAnsi" w:cstheme="minorBidi"/>
            <w:noProof/>
            <w:sz w:val="22"/>
            <w:szCs w:val="22"/>
          </w:rPr>
          <w:tab/>
        </w:r>
        <w:r w:rsidR="0057066A" w:rsidRPr="000865AF">
          <w:rPr>
            <w:rStyle w:val="Hyperlink"/>
            <w:noProof/>
          </w:rPr>
          <w:t>Một góc nhìn khác</w:t>
        </w:r>
        <w:r w:rsidR="0057066A">
          <w:rPr>
            <w:noProof/>
            <w:webHidden/>
          </w:rPr>
          <w:tab/>
        </w:r>
        <w:r w:rsidR="0057066A">
          <w:rPr>
            <w:noProof/>
            <w:webHidden/>
          </w:rPr>
          <w:fldChar w:fldCharType="begin"/>
        </w:r>
        <w:r w:rsidR="0057066A">
          <w:rPr>
            <w:noProof/>
            <w:webHidden/>
          </w:rPr>
          <w:instrText xml:space="preserve"> PAGEREF _Toc35716956 \h </w:instrText>
        </w:r>
        <w:r w:rsidR="0057066A">
          <w:rPr>
            <w:noProof/>
            <w:webHidden/>
          </w:rPr>
        </w:r>
        <w:r w:rsidR="0057066A">
          <w:rPr>
            <w:noProof/>
            <w:webHidden/>
          </w:rPr>
          <w:fldChar w:fldCharType="separate"/>
        </w:r>
        <w:r w:rsidR="00225E4A">
          <w:rPr>
            <w:noProof/>
            <w:webHidden/>
          </w:rPr>
          <w:t>26</w:t>
        </w:r>
        <w:r w:rsidR="0057066A">
          <w:rPr>
            <w:noProof/>
            <w:webHidden/>
          </w:rPr>
          <w:fldChar w:fldCharType="end"/>
        </w:r>
      </w:hyperlink>
    </w:p>
    <w:p w14:paraId="2B0C7F12" w14:textId="58ECE2A2" w:rsidR="0057066A" w:rsidRDefault="0056586B">
      <w:pPr>
        <w:pStyle w:val="TOC2"/>
        <w:rPr>
          <w:rFonts w:asciiTheme="minorHAnsi" w:eastAsiaTheme="minorEastAsia" w:hAnsiTheme="minorHAnsi" w:cstheme="minorBidi"/>
          <w:noProof/>
          <w:sz w:val="22"/>
          <w:szCs w:val="22"/>
        </w:rPr>
      </w:pPr>
      <w:hyperlink w:anchor="_Toc35716957" w:history="1">
        <w:r w:rsidR="0057066A" w:rsidRPr="000865AF">
          <w:rPr>
            <w:rStyle w:val="Hyperlink"/>
            <w:noProof/>
          </w:rPr>
          <w:t>2.8</w:t>
        </w:r>
        <w:r w:rsidR="0057066A">
          <w:rPr>
            <w:rFonts w:asciiTheme="minorHAnsi" w:eastAsiaTheme="minorEastAsia" w:hAnsiTheme="minorHAnsi" w:cstheme="minorBidi"/>
            <w:noProof/>
            <w:sz w:val="22"/>
            <w:szCs w:val="22"/>
          </w:rPr>
          <w:tab/>
        </w:r>
        <w:r w:rsidR="0057066A" w:rsidRPr="000865AF">
          <w:rPr>
            <w:rStyle w:val="Hyperlink"/>
            <w:noProof/>
          </w:rPr>
          <w:t>Tổng kết chương 2</w:t>
        </w:r>
        <w:r w:rsidR="0057066A">
          <w:rPr>
            <w:noProof/>
            <w:webHidden/>
          </w:rPr>
          <w:tab/>
        </w:r>
        <w:r w:rsidR="0057066A">
          <w:rPr>
            <w:noProof/>
            <w:webHidden/>
          </w:rPr>
          <w:fldChar w:fldCharType="begin"/>
        </w:r>
        <w:r w:rsidR="0057066A">
          <w:rPr>
            <w:noProof/>
            <w:webHidden/>
          </w:rPr>
          <w:instrText xml:space="preserve"> PAGEREF _Toc35716957 \h </w:instrText>
        </w:r>
        <w:r w:rsidR="0057066A">
          <w:rPr>
            <w:noProof/>
            <w:webHidden/>
          </w:rPr>
        </w:r>
        <w:r w:rsidR="0057066A">
          <w:rPr>
            <w:noProof/>
            <w:webHidden/>
          </w:rPr>
          <w:fldChar w:fldCharType="separate"/>
        </w:r>
        <w:r w:rsidR="00225E4A">
          <w:rPr>
            <w:noProof/>
            <w:webHidden/>
          </w:rPr>
          <w:t>26</w:t>
        </w:r>
        <w:r w:rsidR="0057066A">
          <w:rPr>
            <w:noProof/>
            <w:webHidden/>
          </w:rPr>
          <w:fldChar w:fldCharType="end"/>
        </w:r>
      </w:hyperlink>
    </w:p>
    <w:p w14:paraId="1973A591" w14:textId="4CB4500D" w:rsidR="0057066A" w:rsidRDefault="0056586B">
      <w:pPr>
        <w:pStyle w:val="TOC1"/>
        <w:tabs>
          <w:tab w:val="right" w:leader="dot" w:pos="8778"/>
        </w:tabs>
        <w:rPr>
          <w:rFonts w:asciiTheme="minorHAnsi" w:eastAsiaTheme="minorEastAsia" w:hAnsiTheme="minorHAnsi" w:cstheme="minorBidi"/>
          <w:noProof/>
          <w:sz w:val="22"/>
          <w:szCs w:val="22"/>
        </w:rPr>
      </w:pPr>
      <w:hyperlink w:anchor="_Toc35716958" w:history="1">
        <w:r w:rsidR="0057066A" w:rsidRPr="000865AF">
          <w:rPr>
            <w:rStyle w:val="Hyperlink"/>
            <w:noProof/>
          </w:rPr>
          <w:t>CHƯƠNG 3: THỰC HÀNH LẬP TRÌNH</w:t>
        </w:r>
        <w:r w:rsidR="0057066A">
          <w:rPr>
            <w:noProof/>
            <w:webHidden/>
          </w:rPr>
          <w:tab/>
        </w:r>
        <w:r w:rsidR="0057066A">
          <w:rPr>
            <w:noProof/>
            <w:webHidden/>
          </w:rPr>
          <w:fldChar w:fldCharType="begin"/>
        </w:r>
        <w:r w:rsidR="0057066A">
          <w:rPr>
            <w:noProof/>
            <w:webHidden/>
          </w:rPr>
          <w:instrText xml:space="preserve"> PAGEREF _Toc35716958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04A35EDB" w14:textId="2AA3EF87" w:rsidR="0057066A" w:rsidRDefault="0056586B">
      <w:pPr>
        <w:pStyle w:val="TOC2"/>
        <w:rPr>
          <w:rFonts w:asciiTheme="minorHAnsi" w:eastAsiaTheme="minorEastAsia" w:hAnsiTheme="minorHAnsi" w:cstheme="minorBidi"/>
          <w:noProof/>
          <w:sz w:val="22"/>
          <w:szCs w:val="22"/>
        </w:rPr>
      </w:pPr>
      <w:hyperlink w:anchor="_Toc35716959" w:history="1">
        <w:r w:rsidR="0057066A" w:rsidRPr="000865AF">
          <w:rPr>
            <w:rStyle w:val="Hyperlink"/>
            <w:noProof/>
          </w:rPr>
          <w:t>3.1 Khởi tạo mạng neural</w:t>
        </w:r>
        <w:r w:rsidR="0057066A">
          <w:rPr>
            <w:noProof/>
            <w:webHidden/>
          </w:rPr>
          <w:tab/>
        </w:r>
        <w:r w:rsidR="0057066A">
          <w:rPr>
            <w:noProof/>
            <w:webHidden/>
          </w:rPr>
          <w:fldChar w:fldCharType="begin"/>
        </w:r>
        <w:r w:rsidR="0057066A">
          <w:rPr>
            <w:noProof/>
            <w:webHidden/>
          </w:rPr>
          <w:instrText xml:space="preserve"> PAGEREF _Toc35716959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0A7AAD5C" w14:textId="3206FE44" w:rsidR="0057066A" w:rsidRDefault="0056586B">
      <w:pPr>
        <w:pStyle w:val="TOC2"/>
        <w:rPr>
          <w:rFonts w:asciiTheme="minorHAnsi" w:eastAsiaTheme="minorEastAsia" w:hAnsiTheme="minorHAnsi" w:cstheme="minorBidi"/>
          <w:noProof/>
          <w:sz w:val="22"/>
          <w:szCs w:val="22"/>
        </w:rPr>
      </w:pPr>
      <w:hyperlink w:anchor="_Toc35716960" w:history="1">
        <w:r w:rsidR="0057066A" w:rsidRPr="000865AF">
          <w:rPr>
            <w:rStyle w:val="Hyperlink"/>
            <w:noProof/>
          </w:rPr>
          <w:t>3.2 Stochastic gradient descent</w:t>
        </w:r>
        <w:r w:rsidR="0057066A">
          <w:rPr>
            <w:noProof/>
            <w:webHidden/>
          </w:rPr>
          <w:tab/>
        </w:r>
        <w:r w:rsidR="0057066A">
          <w:rPr>
            <w:noProof/>
            <w:webHidden/>
          </w:rPr>
          <w:fldChar w:fldCharType="begin"/>
        </w:r>
        <w:r w:rsidR="0057066A">
          <w:rPr>
            <w:noProof/>
            <w:webHidden/>
          </w:rPr>
          <w:instrText xml:space="preserve"> PAGEREF _Toc35716960 \h </w:instrText>
        </w:r>
        <w:r w:rsidR="0057066A">
          <w:rPr>
            <w:noProof/>
            <w:webHidden/>
          </w:rPr>
        </w:r>
        <w:r w:rsidR="0057066A">
          <w:rPr>
            <w:noProof/>
            <w:webHidden/>
          </w:rPr>
          <w:fldChar w:fldCharType="separate"/>
        </w:r>
        <w:r w:rsidR="00225E4A">
          <w:rPr>
            <w:noProof/>
            <w:webHidden/>
          </w:rPr>
          <w:t>28</w:t>
        </w:r>
        <w:r w:rsidR="0057066A">
          <w:rPr>
            <w:noProof/>
            <w:webHidden/>
          </w:rPr>
          <w:fldChar w:fldCharType="end"/>
        </w:r>
      </w:hyperlink>
    </w:p>
    <w:p w14:paraId="1F5965EF" w14:textId="505EBD69" w:rsidR="0057066A" w:rsidRDefault="0056586B">
      <w:pPr>
        <w:pStyle w:val="TOC2"/>
        <w:rPr>
          <w:rFonts w:asciiTheme="minorHAnsi" w:eastAsiaTheme="minorEastAsia" w:hAnsiTheme="minorHAnsi" w:cstheme="minorBidi"/>
          <w:noProof/>
          <w:sz w:val="22"/>
          <w:szCs w:val="22"/>
        </w:rPr>
      </w:pPr>
      <w:hyperlink w:anchor="_Toc35716961" w:history="1">
        <w:r w:rsidR="0057066A" w:rsidRPr="000865AF">
          <w:rPr>
            <w:rStyle w:val="Hyperlink"/>
            <w:noProof/>
          </w:rPr>
          <w:t>3.3 Chạy mạng neural</w:t>
        </w:r>
        <w:r w:rsidR="0057066A">
          <w:rPr>
            <w:noProof/>
            <w:webHidden/>
          </w:rPr>
          <w:tab/>
        </w:r>
        <w:r w:rsidR="0057066A">
          <w:rPr>
            <w:noProof/>
            <w:webHidden/>
          </w:rPr>
          <w:fldChar w:fldCharType="begin"/>
        </w:r>
        <w:r w:rsidR="0057066A">
          <w:rPr>
            <w:noProof/>
            <w:webHidden/>
          </w:rPr>
          <w:instrText xml:space="preserve"> PAGEREF _Toc35716961 \h </w:instrText>
        </w:r>
        <w:r w:rsidR="0057066A">
          <w:rPr>
            <w:noProof/>
            <w:webHidden/>
          </w:rPr>
        </w:r>
        <w:r w:rsidR="0057066A">
          <w:rPr>
            <w:noProof/>
            <w:webHidden/>
          </w:rPr>
          <w:fldChar w:fldCharType="separate"/>
        </w:r>
        <w:r w:rsidR="00225E4A">
          <w:rPr>
            <w:noProof/>
            <w:webHidden/>
          </w:rPr>
          <w:t>32</w:t>
        </w:r>
        <w:r w:rsidR="0057066A">
          <w:rPr>
            <w:noProof/>
            <w:webHidden/>
          </w:rPr>
          <w:fldChar w:fldCharType="end"/>
        </w:r>
      </w:hyperlink>
    </w:p>
    <w:p w14:paraId="43A84E8D" w14:textId="41A3DAF6" w:rsidR="0057066A" w:rsidRDefault="0056586B">
      <w:pPr>
        <w:pStyle w:val="TOC2"/>
        <w:rPr>
          <w:rFonts w:asciiTheme="minorHAnsi" w:eastAsiaTheme="minorEastAsia" w:hAnsiTheme="minorHAnsi" w:cstheme="minorBidi"/>
          <w:noProof/>
          <w:sz w:val="22"/>
          <w:szCs w:val="22"/>
        </w:rPr>
      </w:pPr>
      <w:hyperlink w:anchor="_Toc35716962" w:history="1">
        <w:r w:rsidR="0057066A" w:rsidRPr="000865AF">
          <w:rPr>
            <w:rStyle w:val="Hyperlink"/>
            <w:noProof/>
          </w:rPr>
          <w:t>3.4 Tổng kết</w:t>
        </w:r>
        <w:r w:rsidR="0057066A">
          <w:rPr>
            <w:noProof/>
            <w:webHidden/>
          </w:rPr>
          <w:tab/>
        </w:r>
        <w:r w:rsidR="0057066A">
          <w:rPr>
            <w:noProof/>
            <w:webHidden/>
          </w:rPr>
          <w:fldChar w:fldCharType="begin"/>
        </w:r>
        <w:r w:rsidR="0057066A">
          <w:rPr>
            <w:noProof/>
            <w:webHidden/>
          </w:rPr>
          <w:instrText xml:space="preserve"> PAGEREF _Toc35716962 \h </w:instrText>
        </w:r>
        <w:r w:rsidR="0057066A">
          <w:rPr>
            <w:noProof/>
            <w:webHidden/>
          </w:rPr>
        </w:r>
        <w:r w:rsidR="0057066A">
          <w:rPr>
            <w:noProof/>
            <w:webHidden/>
          </w:rPr>
          <w:fldChar w:fldCharType="separate"/>
        </w:r>
        <w:r w:rsidR="00225E4A">
          <w:rPr>
            <w:noProof/>
            <w:webHidden/>
          </w:rPr>
          <w:t>34</w:t>
        </w:r>
        <w:r w:rsidR="0057066A">
          <w:rPr>
            <w:noProof/>
            <w:webHidden/>
          </w:rPr>
          <w:fldChar w:fldCharType="end"/>
        </w:r>
      </w:hyperlink>
    </w:p>
    <w:p w14:paraId="2ADA5110" w14:textId="0398F6EE" w:rsidR="0057066A" w:rsidRDefault="0056586B">
      <w:pPr>
        <w:pStyle w:val="TOC1"/>
        <w:tabs>
          <w:tab w:val="right" w:leader="dot" w:pos="8778"/>
        </w:tabs>
        <w:rPr>
          <w:rFonts w:asciiTheme="minorHAnsi" w:eastAsiaTheme="minorEastAsia" w:hAnsiTheme="minorHAnsi" w:cstheme="minorBidi"/>
          <w:noProof/>
          <w:sz w:val="22"/>
          <w:szCs w:val="22"/>
        </w:rPr>
      </w:pPr>
      <w:hyperlink w:anchor="_Toc35716963" w:history="1">
        <w:r w:rsidR="0057066A" w:rsidRPr="000865AF">
          <w:rPr>
            <w:rStyle w:val="Hyperlink"/>
            <w:noProof/>
          </w:rPr>
          <w:t>TÀI LIỆU THAM KHẢO</w:t>
        </w:r>
        <w:r w:rsidR="0057066A">
          <w:rPr>
            <w:noProof/>
            <w:webHidden/>
          </w:rPr>
          <w:tab/>
        </w:r>
        <w:r w:rsidR="0057066A">
          <w:rPr>
            <w:noProof/>
            <w:webHidden/>
          </w:rPr>
          <w:fldChar w:fldCharType="begin"/>
        </w:r>
        <w:r w:rsidR="0057066A">
          <w:rPr>
            <w:noProof/>
            <w:webHidden/>
          </w:rPr>
          <w:instrText xml:space="preserve"> PAGEREF _Toc35716963 \h </w:instrText>
        </w:r>
        <w:r w:rsidR="0057066A">
          <w:rPr>
            <w:noProof/>
            <w:webHidden/>
          </w:rPr>
        </w:r>
        <w:r w:rsidR="0057066A">
          <w:rPr>
            <w:noProof/>
            <w:webHidden/>
          </w:rPr>
          <w:fldChar w:fldCharType="separate"/>
        </w:r>
        <w:r w:rsidR="00225E4A">
          <w:rPr>
            <w:noProof/>
            <w:webHidden/>
          </w:rPr>
          <w:t>35</w:t>
        </w:r>
        <w:r w:rsidR="0057066A">
          <w:rPr>
            <w:noProof/>
            <w:webHidden/>
          </w:rPr>
          <w:fldChar w:fldCharType="end"/>
        </w:r>
      </w:hyperlink>
    </w:p>
    <w:p w14:paraId="6C822589" w14:textId="77777777" w:rsidR="0057066A" w:rsidRDefault="00E917DB" w:rsidP="00A822F8">
      <w:pPr>
        <w:pStyle w:val="Tiucctrangmu"/>
        <w:rPr>
          <w:sz w:val="26"/>
          <w:szCs w:val="26"/>
        </w:rPr>
      </w:pPr>
      <w:r>
        <w:rPr>
          <w:sz w:val="26"/>
          <w:szCs w:val="26"/>
        </w:rPr>
        <w:fldChar w:fldCharType="end"/>
      </w:r>
    </w:p>
    <w:p w14:paraId="76285F41" w14:textId="77777777" w:rsidR="0057066A" w:rsidRDefault="0057066A" w:rsidP="00A822F8">
      <w:pPr>
        <w:pStyle w:val="Tiucctrangmu"/>
        <w:rPr>
          <w:sz w:val="26"/>
          <w:szCs w:val="26"/>
        </w:rPr>
      </w:pPr>
    </w:p>
    <w:p w14:paraId="20493594" w14:textId="77777777" w:rsidR="0057066A" w:rsidRDefault="0057066A" w:rsidP="00A822F8">
      <w:pPr>
        <w:pStyle w:val="Tiucctrangmu"/>
        <w:rPr>
          <w:sz w:val="26"/>
          <w:szCs w:val="26"/>
        </w:rPr>
      </w:pPr>
    </w:p>
    <w:p w14:paraId="199FD1ED" w14:textId="77777777" w:rsidR="0057066A" w:rsidRDefault="0057066A" w:rsidP="00A822F8">
      <w:pPr>
        <w:pStyle w:val="Tiucctrangmu"/>
        <w:rPr>
          <w:sz w:val="26"/>
          <w:szCs w:val="26"/>
        </w:rPr>
      </w:pPr>
    </w:p>
    <w:p w14:paraId="581EF7D6" w14:textId="77777777" w:rsidR="0057066A" w:rsidRDefault="0057066A" w:rsidP="00A822F8">
      <w:pPr>
        <w:pStyle w:val="Tiucctrangmu"/>
        <w:rPr>
          <w:sz w:val="26"/>
          <w:szCs w:val="26"/>
        </w:rPr>
      </w:pPr>
    </w:p>
    <w:p w14:paraId="44F0FB0C" w14:textId="77777777" w:rsidR="0057066A" w:rsidRDefault="0057066A" w:rsidP="00A822F8">
      <w:pPr>
        <w:pStyle w:val="Tiucctrangmu"/>
        <w:rPr>
          <w:sz w:val="26"/>
          <w:szCs w:val="26"/>
        </w:rPr>
      </w:pPr>
    </w:p>
    <w:p w14:paraId="3927DB88" w14:textId="77777777" w:rsidR="0057066A" w:rsidRDefault="0057066A" w:rsidP="00A822F8">
      <w:pPr>
        <w:pStyle w:val="Tiucctrangmu"/>
        <w:rPr>
          <w:sz w:val="26"/>
          <w:szCs w:val="26"/>
        </w:rPr>
      </w:pPr>
    </w:p>
    <w:p w14:paraId="68E8844F" w14:textId="77777777" w:rsidR="0057066A" w:rsidRDefault="0057066A" w:rsidP="00A822F8">
      <w:pPr>
        <w:pStyle w:val="Tiucctrangmu"/>
        <w:rPr>
          <w:sz w:val="26"/>
          <w:szCs w:val="26"/>
        </w:rPr>
      </w:pPr>
    </w:p>
    <w:p w14:paraId="39506501" w14:textId="77777777" w:rsidR="0057066A" w:rsidRDefault="0057066A" w:rsidP="00A822F8">
      <w:pPr>
        <w:pStyle w:val="Tiucctrangmu"/>
        <w:rPr>
          <w:sz w:val="26"/>
          <w:szCs w:val="26"/>
        </w:rPr>
      </w:pPr>
    </w:p>
    <w:p w14:paraId="7D6082E5" w14:textId="77777777" w:rsidR="0057066A" w:rsidRDefault="0057066A" w:rsidP="00A822F8">
      <w:pPr>
        <w:pStyle w:val="Tiucctrangmu"/>
        <w:rPr>
          <w:sz w:val="26"/>
          <w:szCs w:val="26"/>
        </w:rPr>
      </w:pPr>
    </w:p>
    <w:p w14:paraId="5044395C" w14:textId="77777777" w:rsidR="0057066A" w:rsidRDefault="0057066A" w:rsidP="00A822F8">
      <w:pPr>
        <w:pStyle w:val="Tiucctrangmu"/>
        <w:rPr>
          <w:sz w:val="26"/>
          <w:szCs w:val="26"/>
        </w:rPr>
      </w:pPr>
    </w:p>
    <w:p w14:paraId="0831BABA" w14:textId="77777777" w:rsidR="0057066A" w:rsidRDefault="0057066A" w:rsidP="00A822F8">
      <w:pPr>
        <w:pStyle w:val="Tiucctrangmu"/>
        <w:rPr>
          <w:sz w:val="26"/>
          <w:szCs w:val="26"/>
        </w:rPr>
      </w:pPr>
    </w:p>
    <w:p w14:paraId="772A790A" w14:textId="77777777" w:rsidR="0057066A" w:rsidRDefault="0057066A" w:rsidP="00A822F8">
      <w:pPr>
        <w:pStyle w:val="Tiucctrangmu"/>
        <w:rPr>
          <w:sz w:val="26"/>
          <w:szCs w:val="26"/>
        </w:rPr>
      </w:pPr>
    </w:p>
    <w:p w14:paraId="0044520C" w14:textId="77777777" w:rsidR="0057066A" w:rsidRDefault="0057066A" w:rsidP="00A822F8">
      <w:pPr>
        <w:pStyle w:val="Tiucctrangmu"/>
        <w:rPr>
          <w:sz w:val="26"/>
          <w:szCs w:val="26"/>
        </w:rPr>
      </w:pPr>
    </w:p>
    <w:p w14:paraId="04998F2A" w14:textId="77777777" w:rsidR="0057066A" w:rsidRDefault="0057066A" w:rsidP="00A822F8">
      <w:pPr>
        <w:pStyle w:val="Tiucctrangmu"/>
        <w:rPr>
          <w:sz w:val="26"/>
          <w:szCs w:val="26"/>
        </w:rPr>
      </w:pPr>
    </w:p>
    <w:p w14:paraId="15845E8F" w14:textId="77777777" w:rsidR="0057066A" w:rsidRDefault="0057066A" w:rsidP="00A822F8">
      <w:pPr>
        <w:pStyle w:val="Tiucctrangmu"/>
        <w:rPr>
          <w:sz w:val="26"/>
          <w:szCs w:val="26"/>
        </w:rPr>
      </w:pPr>
    </w:p>
    <w:p w14:paraId="7621C874" w14:textId="77777777" w:rsidR="0057066A" w:rsidRDefault="0057066A" w:rsidP="00A822F8">
      <w:pPr>
        <w:pStyle w:val="Tiucctrangmu"/>
        <w:rPr>
          <w:sz w:val="26"/>
          <w:szCs w:val="26"/>
        </w:rPr>
      </w:pPr>
    </w:p>
    <w:p w14:paraId="7B0540E1" w14:textId="77777777" w:rsidR="0057066A" w:rsidRDefault="0057066A" w:rsidP="00A822F8">
      <w:pPr>
        <w:pStyle w:val="Tiucctrangmu"/>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4987F6EF" w14:textId="4A44ED84" w:rsidR="0057066A"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5716964" w:history="1">
        <w:r w:rsidR="0057066A" w:rsidRPr="00212CE8">
          <w:rPr>
            <w:rStyle w:val="Hyperlink"/>
            <w:noProof/>
          </w:rPr>
          <w:t>Hình 1.1.</w:t>
        </w:r>
        <w:r w:rsidR="0057066A">
          <w:rPr>
            <w:rFonts w:asciiTheme="minorHAnsi" w:eastAsiaTheme="minorEastAsia" w:hAnsiTheme="minorHAnsi" w:cstheme="minorBidi"/>
            <w:noProof/>
            <w:sz w:val="22"/>
            <w:szCs w:val="22"/>
          </w:rPr>
          <w:tab/>
        </w:r>
        <w:r w:rsidR="0057066A" w:rsidRPr="00212CE8">
          <w:rPr>
            <w:rStyle w:val="Hyperlink"/>
            <w:noProof/>
          </w:rPr>
          <w:t>Cấu trúc cơ bản của 1 neural [1]</w:t>
        </w:r>
        <w:r w:rsidR="0057066A">
          <w:rPr>
            <w:noProof/>
            <w:webHidden/>
          </w:rPr>
          <w:tab/>
        </w:r>
        <w:r w:rsidR="0057066A">
          <w:rPr>
            <w:noProof/>
            <w:webHidden/>
          </w:rPr>
          <w:fldChar w:fldCharType="begin"/>
        </w:r>
        <w:r w:rsidR="0057066A">
          <w:rPr>
            <w:noProof/>
            <w:webHidden/>
          </w:rPr>
          <w:instrText xml:space="preserve"> PAGEREF _Toc35716964 \h </w:instrText>
        </w:r>
        <w:r w:rsidR="0057066A">
          <w:rPr>
            <w:noProof/>
            <w:webHidden/>
          </w:rPr>
        </w:r>
        <w:r w:rsidR="0057066A">
          <w:rPr>
            <w:noProof/>
            <w:webHidden/>
          </w:rPr>
          <w:fldChar w:fldCharType="separate"/>
        </w:r>
        <w:r w:rsidR="00225E4A">
          <w:rPr>
            <w:noProof/>
            <w:webHidden/>
          </w:rPr>
          <w:t>4</w:t>
        </w:r>
        <w:r w:rsidR="0057066A">
          <w:rPr>
            <w:noProof/>
            <w:webHidden/>
          </w:rPr>
          <w:fldChar w:fldCharType="end"/>
        </w:r>
      </w:hyperlink>
    </w:p>
    <w:p w14:paraId="0019182D" w14:textId="542DED7A" w:rsidR="0057066A" w:rsidRDefault="0056586B">
      <w:pPr>
        <w:pStyle w:val="TOC1"/>
        <w:tabs>
          <w:tab w:val="left" w:pos="1440"/>
          <w:tab w:val="right" w:leader="dot" w:pos="8778"/>
        </w:tabs>
        <w:rPr>
          <w:rFonts w:asciiTheme="minorHAnsi" w:eastAsiaTheme="minorEastAsia" w:hAnsiTheme="minorHAnsi" w:cstheme="minorBidi"/>
          <w:noProof/>
          <w:sz w:val="22"/>
          <w:szCs w:val="22"/>
        </w:rPr>
      </w:pPr>
      <w:hyperlink w:anchor="_Toc35716965" w:history="1">
        <w:r w:rsidR="0057066A" w:rsidRPr="00212CE8">
          <w:rPr>
            <w:rStyle w:val="Hyperlink"/>
            <w:noProof/>
          </w:rPr>
          <w:t>Hình 1.2.</w:t>
        </w:r>
        <w:r w:rsidR="0057066A">
          <w:rPr>
            <w:rFonts w:asciiTheme="minorHAnsi" w:eastAsiaTheme="minorEastAsia" w:hAnsiTheme="minorHAnsi" w:cstheme="minorBidi"/>
            <w:noProof/>
            <w:sz w:val="22"/>
            <w:szCs w:val="22"/>
          </w:rPr>
          <w:tab/>
        </w:r>
        <w:r w:rsidR="0057066A" w:rsidRPr="00212CE8">
          <w:rPr>
            <w:rStyle w:val="Hyperlink"/>
            <w:noProof/>
          </w:rPr>
          <w:t>Cấu trúc chi tiết 1 tầng của perceptron [2]</w:t>
        </w:r>
        <w:r w:rsidR="0057066A">
          <w:rPr>
            <w:noProof/>
            <w:webHidden/>
          </w:rPr>
          <w:tab/>
        </w:r>
        <w:r w:rsidR="0057066A">
          <w:rPr>
            <w:noProof/>
            <w:webHidden/>
          </w:rPr>
          <w:fldChar w:fldCharType="begin"/>
        </w:r>
        <w:r w:rsidR="0057066A">
          <w:rPr>
            <w:noProof/>
            <w:webHidden/>
          </w:rPr>
          <w:instrText xml:space="preserve"> PAGEREF _Toc35716965 \h </w:instrText>
        </w:r>
        <w:r w:rsidR="0057066A">
          <w:rPr>
            <w:noProof/>
            <w:webHidden/>
          </w:rPr>
        </w:r>
        <w:r w:rsidR="0057066A">
          <w:rPr>
            <w:noProof/>
            <w:webHidden/>
          </w:rPr>
          <w:fldChar w:fldCharType="separate"/>
        </w:r>
        <w:r w:rsidR="00225E4A">
          <w:rPr>
            <w:noProof/>
            <w:webHidden/>
          </w:rPr>
          <w:t>5</w:t>
        </w:r>
        <w:r w:rsidR="0057066A">
          <w:rPr>
            <w:noProof/>
            <w:webHidden/>
          </w:rPr>
          <w:fldChar w:fldCharType="end"/>
        </w:r>
      </w:hyperlink>
    </w:p>
    <w:p w14:paraId="5DC138A8" w14:textId="69A12C9B" w:rsidR="0057066A" w:rsidRDefault="0056586B">
      <w:pPr>
        <w:pStyle w:val="TOC1"/>
        <w:tabs>
          <w:tab w:val="left" w:pos="1440"/>
          <w:tab w:val="right" w:leader="dot" w:pos="8778"/>
        </w:tabs>
        <w:rPr>
          <w:rFonts w:asciiTheme="minorHAnsi" w:eastAsiaTheme="minorEastAsia" w:hAnsiTheme="minorHAnsi" w:cstheme="minorBidi"/>
          <w:noProof/>
          <w:sz w:val="22"/>
          <w:szCs w:val="22"/>
        </w:rPr>
      </w:pPr>
      <w:hyperlink w:anchor="_Toc35716966" w:history="1">
        <w:r w:rsidR="0057066A" w:rsidRPr="00212CE8">
          <w:rPr>
            <w:rStyle w:val="Hyperlink"/>
            <w:noProof/>
          </w:rPr>
          <w:t>Hình 1.3.</w:t>
        </w:r>
        <w:r w:rsidR="0057066A">
          <w:rPr>
            <w:rFonts w:asciiTheme="minorHAnsi" w:eastAsiaTheme="minorEastAsia" w:hAnsiTheme="minorHAnsi" w:cstheme="minorBidi"/>
            <w:noProof/>
            <w:sz w:val="22"/>
            <w:szCs w:val="22"/>
          </w:rPr>
          <w:tab/>
        </w:r>
        <w:r w:rsidR="0057066A" w:rsidRPr="00212CE8">
          <w:rPr>
            <w:rStyle w:val="Hyperlink"/>
            <w:noProof/>
          </w:rPr>
          <w:t>Cấu trúc thu gọn của perceptron 1 tầng [3]</w:t>
        </w:r>
        <w:r w:rsidR="0057066A">
          <w:rPr>
            <w:noProof/>
            <w:webHidden/>
          </w:rPr>
          <w:tab/>
        </w:r>
        <w:r w:rsidR="0057066A">
          <w:rPr>
            <w:noProof/>
            <w:webHidden/>
          </w:rPr>
          <w:fldChar w:fldCharType="begin"/>
        </w:r>
        <w:r w:rsidR="0057066A">
          <w:rPr>
            <w:noProof/>
            <w:webHidden/>
          </w:rPr>
          <w:instrText xml:space="preserve"> PAGEREF _Toc35716966 \h </w:instrText>
        </w:r>
        <w:r w:rsidR="0057066A">
          <w:rPr>
            <w:noProof/>
            <w:webHidden/>
          </w:rPr>
        </w:r>
        <w:r w:rsidR="0057066A">
          <w:rPr>
            <w:noProof/>
            <w:webHidden/>
          </w:rPr>
          <w:fldChar w:fldCharType="separate"/>
        </w:r>
        <w:r w:rsidR="00225E4A">
          <w:rPr>
            <w:noProof/>
            <w:webHidden/>
          </w:rPr>
          <w:t>6</w:t>
        </w:r>
        <w:r w:rsidR="0057066A">
          <w:rPr>
            <w:noProof/>
            <w:webHidden/>
          </w:rPr>
          <w:fldChar w:fldCharType="end"/>
        </w:r>
      </w:hyperlink>
    </w:p>
    <w:p w14:paraId="58A77BB8" w14:textId="14A5EE00" w:rsidR="0057066A" w:rsidRDefault="0056586B">
      <w:pPr>
        <w:pStyle w:val="TOC1"/>
        <w:tabs>
          <w:tab w:val="left" w:pos="1440"/>
          <w:tab w:val="right" w:leader="dot" w:pos="8778"/>
        </w:tabs>
        <w:rPr>
          <w:rFonts w:asciiTheme="minorHAnsi" w:eastAsiaTheme="minorEastAsia" w:hAnsiTheme="minorHAnsi" w:cstheme="minorBidi"/>
          <w:noProof/>
          <w:sz w:val="22"/>
          <w:szCs w:val="22"/>
        </w:rPr>
      </w:pPr>
      <w:hyperlink w:anchor="_Toc35716967" w:history="1">
        <w:r w:rsidR="0057066A" w:rsidRPr="00212CE8">
          <w:rPr>
            <w:rStyle w:val="Hyperlink"/>
            <w:noProof/>
          </w:rPr>
          <w:t>Hình 1.4.</w:t>
        </w:r>
        <w:r w:rsidR="0057066A">
          <w:rPr>
            <w:rFonts w:asciiTheme="minorHAnsi" w:eastAsiaTheme="minorEastAsia" w:hAnsiTheme="minorHAnsi" w:cstheme="minorBidi"/>
            <w:noProof/>
            <w:sz w:val="22"/>
            <w:szCs w:val="22"/>
          </w:rPr>
          <w:tab/>
        </w:r>
        <w:r w:rsidR="0057066A" w:rsidRPr="00212CE8">
          <w:rPr>
            <w:rStyle w:val="Hyperlink"/>
            <w:noProof/>
          </w:rPr>
          <w:t>Cấu trúc thu gọn của perceptron nhiều tầng [3]</w:t>
        </w:r>
        <w:r w:rsidR="0057066A">
          <w:rPr>
            <w:noProof/>
            <w:webHidden/>
          </w:rPr>
          <w:tab/>
        </w:r>
        <w:r w:rsidR="0057066A">
          <w:rPr>
            <w:noProof/>
            <w:webHidden/>
          </w:rPr>
          <w:fldChar w:fldCharType="begin"/>
        </w:r>
        <w:r w:rsidR="0057066A">
          <w:rPr>
            <w:noProof/>
            <w:webHidden/>
          </w:rPr>
          <w:instrText xml:space="preserve"> PAGEREF _Toc35716967 \h </w:instrText>
        </w:r>
        <w:r w:rsidR="0057066A">
          <w:rPr>
            <w:noProof/>
            <w:webHidden/>
          </w:rPr>
        </w:r>
        <w:r w:rsidR="0057066A">
          <w:rPr>
            <w:noProof/>
            <w:webHidden/>
          </w:rPr>
          <w:fldChar w:fldCharType="separate"/>
        </w:r>
        <w:r w:rsidR="00225E4A">
          <w:rPr>
            <w:noProof/>
            <w:webHidden/>
          </w:rPr>
          <w:t>7</w:t>
        </w:r>
        <w:r w:rsidR="0057066A">
          <w:rPr>
            <w:noProof/>
            <w:webHidden/>
          </w:rPr>
          <w:fldChar w:fldCharType="end"/>
        </w:r>
      </w:hyperlink>
    </w:p>
    <w:p w14:paraId="2C421E88" w14:textId="1E5C902E" w:rsidR="0057066A" w:rsidRDefault="0056586B">
      <w:pPr>
        <w:pStyle w:val="TOC1"/>
        <w:tabs>
          <w:tab w:val="left" w:pos="1440"/>
          <w:tab w:val="right" w:leader="dot" w:pos="8778"/>
        </w:tabs>
        <w:rPr>
          <w:rFonts w:asciiTheme="minorHAnsi" w:eastAsiaTheme="minorEastAsia" w:hAnsiTheme="minorHAnsi" w:cstheme="minorBidi"/>
          <w:noProof/>
          <w:sz w:val="22"/>
          <w:szCs w:val="22"/>
        </w:rPr>
      </w:pPr>
      <w:hyperlink w:anchor="_Toc35716968" w:history="1">
        <w:r w:rsidR="0057066A" w:rsidRPr="00212CE8">
          <w:rPr>
            <w:rStyle w:val="Hyperlink"/>
            <w:noProof/>
          </w:rPr>
          <w:t>Hình 1.5.</w:t>
        </w:r>
        <w:r w:rsidR="0057066A">
          <w:rPr>
            <w:rFonts w:asciiTheme="minorHAnsi" w:eastAsiaTheme="minorEastAsia" w:hAnsiTheme="minorHAnsi" w:cstheme="minorBidi"/>
            <w:noProof/>
            <w:sz w:val="22"/>
            <w:szCs w:val="22"/>
          </w:rPr>
          <w:tab/>
        </w:r>
        <w:r w:rsidR="0057066A" w:rsidRPr="00212CE8">
          <w:rPr>
            <w:rStyle w:val="Hyperlink"/>
            <w:noProof/>
          </w:rPr>
          <w:t xml:space="preserve">Minh họa về việc thay đổi </w:t>
        </w:r>
        <m:oMath>
          <m:r>
            <w:rPr>
              <w:rStyle w:val="Hyperlink"/>
              <w:rFonts w:ascii="Cambria Math" w:hAnsi="Cambria Math"/>
              <w:noProof/>
            </w:rPr>
            <m:t>w</m:t>
          </m:r>
        </m:oMath>
        <w:r w:rsidR="0057066A" w:rsidRPr="00212CE8">
          <w:rPr>
            <w:rStyle w:val="Hyperlink"/>
            <w:noProof/>
          </w:rPr>
          <w:t xml:space="preserve"> [3]</w:t>
        </w:r>
        <w:r w:rsidR="0057066A">
          <w:rPr>
            <w:noProof/>
            <w:webHidden/>
          </w:rPr>
          <w:tab/>
        </w:r>
        <w:r w:rsidR="0057066A">
          <w:rPr>
            <w:noProof/>
            <w:webHidden/>
          </w:rPr>
          <w:fldChar w:fldCharType="begin"/>
        </w:r>
        <w:r w:rsidR="0057066A">
          <w:rPr>
            <w:noProof/>
            <w:webHidden/>
          </w:rPr>
          <w:instrText xml:space="preserve"> PAGEREF _Toc35716968 \h </w:instrText>
        </w:r>
        <w:r w:rsidR="0057066A">
          <w:rPr>
            <w:noProof/>
            <w:webHidden/>
          </w:rPr>
        </w:r>
        <w:r w:rsidR="0057066A">
          <w:rPr>
            <w:noProof/>
            <w:webHidden/>
          </w:rPr>
          <w:fldChar w:fldCharType="separate"/>
        </w:r>
        <w:r w:rsidR="00225E4A">
          <w:rPr>
            <w:noProof/>
            <w:webHidden/>
          </w:rPr>
          <w:t>8</w:t>
        </w:r>
        <w:r w:rsidR="0057066A">
          <w:rPr>
            <w:noProof/>
            <w:webHidden/>
          </w:rPr>
          <w:fldChar w:fldCharType="end"/>
        </w:r>
      </w:hyperlink>
    </w:p>
    <w:p w14:paraId="7F9A1554" w14:textId="7754C462" w:rsidR="0057066A" w:rsidRDefault="0056586B">
      <w:pPr>
        <w:pStyle w:val="TOC1"/>
        <w:tabs>
          <w:tab w:val="left" w:pos="1440"/>
          <w:tab w:val="right" w:leader="dot" w:pos="8778"/>
        </w:tabs>
        <w:rPr>
          <w:rFonts w:asciiTheme="minorHAnsi" w:eastAsiaTheme="minorEastAsia" w:hAnsiTheme="minorHAnsi" w:cstheme="minorBidi"/>
          <w:noProof/>
          <w:sz w:val="22"/>
          <w:szCs w:val="22"/>
        </w:rPr>
      </w:pPr>
      <w:hyperlink w:anchor="_Toc35716969" w:history="1">
        <w:r w:rsidR="0057066A" w:rsidRPr="00212CE8">
          <w:rPr>
            <w:rStyle w:val="Hyperlink"/>
            <w:noProof/>
          </w:rPr>
          <w:t>Hình 1.6.</w:t>
        </w:r>
        <w:r w:rsidR="0057066A">
          <w:rPr>
            <w:rFonts w:asciiTheme="minorHAnsi" w:eastAsiaTheme="minorEastAsia" w:hAnsiTheme="minorHAnsi" w:cstheme="minorBidi"/>
            <w:noProof/>
            <w:sz w:val="22"/>
            <w:szCs w:val="22"/>
          </w:rPr>
          <w:tab/>
        </w:r>
        <w:r w:rsidR="0057066A" w:rsidRPr="00212CE8">
          <w:rPr>
            <w:rStyle w:val="Hyperlink"/>
            <w:noProof/>
          </w:rPr>
          <w:t>Đồ thị của hàm sigmoid [3]</w:t>
        </w:r>
        <w:r w:rsidR="0057066A">
          <w:rPr>
            <w:noProof/>
            <w:webHidden/>
          </w:rPr>
          <w:tab/>
        </w:r>
        <w:r w:rsidR="0057066A">
          <w:rPr>
            <w:noProof/>
            <w:webHidden/>
          </w:rPr>
          <w:fldChar w:fldCharType="begin"/>
        </w:r>
        <w:r w:rsidR="0057066A">
          <w:rPr>
            <w:noProof/>
            <w:webHidden/>
          </w:rPr>
          <w:instrText xml:space="preserve"> PAGEREF _Toc35716969 \h </w:instrText>
        </w:r>
        <w:r w:rsidR="0057066A">
          <w:rPr>
            <w:noProof/>
            <w:webHidden/>
          </w:rPr>
        </w:r>
        <w:r w:rsidR="0057066A">
          <w:rPr>
            <w:noProof/>
            <w:webHidden/>
          </w:rPr>
          <w:fldChar w:fldCharType="separate"/>
        </w:r>
        <w:r w:rsidR="00225E4A">
          <w:rPr>
            <w:noProof/>
            <w:webHidden/>
          </w:rPr>
          <w:t>9</w:t>
        </w:r>
        <w:r w:rsidR="0057066A">
          <w:rPr>
            <w:noProof/>
            <w:webHidden/>
          </w:rPr>
          <w:fldChar w:fldCharType="end"/>
        </w:r>
      </w:hyperlink>
    </w:p>
    <w:p w14:paraId="5531341F" w14:textId="0F068F29" w:rsidR="0057066A" w:rsidRDefault="0056586B">
      <w:pPr>
        <w:pStyle w:val="TOC1"/>
        <w:tabs>
          <w:tab w:val="left" w:pos="1440"/>
          <w:tab w:val="right" w:leader="dot" w:pos="8778"/>
        </w:tabs>
        <w:rPr>
          <w:rFonts w:asciiTheme="minorHAnsi" w:eastAsiaTheme="minorEastAsia" w:hAnsiTheme="minorHAnsi" w:cstheme="minorBidi"/>
          <w:noProof/>
          <w:sz w:val="22"/>
          <w:szCs w:val="22"/>
        </w:rPr>
      </w:pPr>
      <w:hyperlink w:anchor="_Toc35716970" w:history="1">
        <w:r w:rsidR="0057066A" w:rsidRPr="00212CE8">
          <w:rPr>
            <w:rStyle w:val="Hyperlink"/>
            <w:noProof/>
          </w:rPr>
          <w:t>Hình 3.1.</w:t>
        </w:r>
        <w:r w:rsidR="0057066A">
          <w:rPr>
            <w:rFonts w:asciiTheme="minorHAnsi" w:eastAsiaTheme="minorEastAsia" w:hAnsiTheme="minorHAnsi" w:cstheme="minorBidi"/>
            <w:noProof/>
            <w:sz w:val="22"/>
            <w:szCs w:val="22"/>
          </w:rPr>
          <w:tab/>
        </w:r>
        <w:r w:rsidR="0057066A" w:rsidRPr="00212CE8">
          <w:rPr>
            <w:rStyle w:val="Hyperlink"/>
            <w:noProof/>
          </w:rPr>
          <w:t>Hàm khởi tạo cho đối tượng mạng neural</w:t>
        </w:r>
        <w:r w:rsidR="0057066A">
          <w:rPr>
            <w:noProof/>
            <w:webHidden/>
          </w:rPr>
          <w:tab/>
        </w:r>
        <w:r w:rsidR="0057066A">
          <w:rPr>
            <w:noProof/>
            <w:webHidden/>
          </w:rPr>
          <w:fldChar w:fldCharType="begin"/>
        </w:r>
        <w:r w:rsidR="0057066A">
          <w:rPr>
            <w:noProof/>
            <w:webHidden/>
          </w:rPr>
          <w:instrText xml:space="preserve"> PAGEREF _Toc35716970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5BA965CC" w14:textId="11F92A79" w:rsidR="0057066A" w:rsidRDefault="0056586B">
      <w:pPr>
        <w:pStyle w:val="TOC1"/>
        <w:tabs>
          <w:tab w:val="left" w:pos="1440"/>
          <w:tab w:val="right" w:leader="dot" w:pos="8778"/>
        </w:tabs>
        <w:rPr>
          <w:rFonts w:asciiTheme="minorHAnsi" w:eastAsiaTheme="minorEastAsia" w:hAnsiTheme="minorHAnsi" w:cstheme="minorBidi"/>
          <w:noProof/>
          <w:sz w:val="22"/>
          <w:szCs w:val="22"/>
        </w:rPr>
      </w:pPr>
      <w:hyperlink w:anchor="_Toc35716971" w:history="1">
        <w:r w:rsidR="0057066A" w:rsidRPr="00212CE8">
          <w:rPr>
            <w:rStyle w:val="Hyperlink"/>
            <w:noProof/>
          </w:rPr>
          <w:t>Hình 3.2.</w:t>
        </w:r>
        <w:r w:rsidR="0057066A">
          <w:rPr>
            <w:rFonts w:asciiTheme="minorHAnsi" w:eastAsiaTheme="minorEastAsia" w:hAnsiTheme="minorHAnsi" w:cstheme="minorBidi"/>
            <w:noProof/>
            <w:sz w:val="22"/>
            <w:szCs w:val="22"/>
          </w:rPr>
          <w:tab/>
        </w:r>
        <w:r w:rsidR="0057066A" w:rsidRPr="00212CE8">
          <w:rPr>
            <w:rStyle w:val="Hyperlink"/>
            <w:noProof/>
          </w:rPr>
          <w:t>Khởi tạo đối tượng network</w:t>
        </w:r>
        <w:r w:rsidR="0057066A">
          <w:rPr>
            <w:noProof/>
            <w:webHidden/>
          </w:rPr>
          <w:tab/>
        </w:r>
        <w:r w:rsidR="0057066A">
          <w:rPr>
            <w:noProof/>
            <w:webHidden/>
          </w:rPr>
          <w:fldChar w:fldCharType="begin"/>
        </w:r>
        <w:r w:rsidR="0057066A">
          <w:rPr>
            <w:noProof/>
            <w:webHidden/>
          </w:rPr>
          <w:instrText xml:space="preserve"> PAGEREF _Toc35716971 \h </w:instrText>
        </w:r>
        <w:r w:rsidR="0057066A">
          <w:rPr>
            <w:noProof/>
            <w:webHidden/>
          </w:rPr>
        </w:r>
        <w:r w:rsidR="0057066A">
          <w:rPr>
            <w:noProof/>
            <w:webHidden/>
          </w:rPr>
          <w:fldChar w:fldCharType="separate"/>
        </w:r>
        <w:r w:rsidR="00225E4A">
          <w:rPr>
            <w:noProof/>
            <w:webHidden/>
          </w:rPr>
          <w:t>27</w:t>
        </w:r>
        <w:r w:rsidR="0057066A">
          <w:rPr>
            <w:noProof/>
            <w:webHidden/>
          </w:rPr>
          <w:fldChar w:fldCharType="end"/>
        </w:r>
      </w:hyperlink>
    </w:p>
    <w:p w14:paraId="0CB32977" w14:textId="6E0900B6" w:rsidR="0057066A" w:rsidRDefault="0056586B">
      <w:pPr>
        <w:pStyle w:val="TOC1"/>
        <w:tabs>
          <w:tab w:val="left" w:pos="1440"/>
          <w:tab w:val="right" w:leader="dot" w:pos="8778"/>
        </w:tabs>
        <w:rPr>
          <w:rFonts w:asciiTheme="minorHAnsi" w:eastAsiaTheme="minorEastAsia" w:hAnsiTheme="minorHAnsi" w:cstheme="minorBidi"/>
          <w:noProof/>
          <w:sz w:val="22"/>
          <w:szCs w:val="22"/>
        </w:rPr>
      </w:pPr>
      <w:hyperlink w:anchor="_Toc35716972" w:history="1">
        <w:r w:rsidR="0057066A" w:rsidRPr="00212CE8">
          <w:rPr>
            <w:rStyle w:val="Hyperlink"/>
            <w:noProof/>
          </w:rPr>
          <w:t>Hình 3.3.</w:t>
        </w:r>
        <w:r w:rsidR="0057066A">
          <w:rPr>
            <w:rFonts w:asciiTheme="minorHAnsi" w:eastAsiaTheme="minorEastAsia" w:hAnsiTheme="minorHAnsi" w:cstheme="minorBidi"/>
            <w:noProof/>
            <w:sz w:val="22"/>
            <w:szCs w:val="22"/>
          </w:rPr>
          <w:tab/>
        </w:r>
        <w:r w:rsidR="0057066A" w:rsidRPr="00212CE8">
          <w:rPr>
            <w:rStyle w:val="Hyperlink"/>
            <w:noProof/>
          </w:rPr>
          <w:t>Hàm tính sigmoid và đạo hàm của sigmoid kèm theo</w:t>
        </w:r>
        <w:r w:rsidR="0057066A">
          <w:rPr>
            <w:noProof/>
            <w:webHidden/>
          </w:rPr>
          <w:tab/>
        </w:r>
        <w:r w:rsidR="0057066A">
          <w:rPr>
            <w:noProof/>
            <w:webHidden/>
          </w:rPr>
          <w:fldChar w:fldCharType="begin"/>
        </w:r>
        <w:r w:rsidR="0057066A">
          <w:rPr>
            <w:noProof/>
            <w:webHidden/>
          </w:rPr>
          <w:instrText xml:space="preserve"> PAGEREF _Toc35716972 \h </w:instrText>
        </w:r>
        <w:r w:rsidR="0057066A">
          <w:rPr>
            <w:noProof/>
            <w:webHidden/>
          </w:rPr>
        </w:r>
        <w:r w:rsidR="0057066A">
          <w:rPr>
            <w:noProof/>
            <w:webHidden/>
          </w:rPr>
          <w:fldChar w:fldCharType="separate"/>
        </w:r>
        <w:r w:rsidR="00225E4A">
          <w:rPr>
            <w:noProof/>
            <w:webHidden/>
          </w:rPr>
          <w:t>28</w:t>
        </w:r>
        <w:r w:rsidR="0057066A">
          <w:rPr>
            <w:noProof/>
            <w:webHidden/>
          </w:rPr>
          <w:fldChar w:fldCharType="end"/>
        </w:r>
      </w:hyperlink>
    </w:p>
    <w:p w14:paraId="504A725A" w14:textId="7B7D7CFC" w:rsidR="0057066A" w:rsidRDefault="0056586B">
      <w:pPr>
        <w:pStyle w:val="TOC1"/>
        <w:tabs>
          <w:tab w:val="left" w:pos="1440"/>
          <w:tab w:val="right" w:leader="dot" w:pos="8778"/>
        </w:tabs>
        <w:rPr>
          <w:rFonts w:asciiTheme="minorHAnsi" w:eastAsiaTheme="minorEastAsia" w:hAnsiTheme="minorHAnsi" w:cstheme="minorBidi"/>
          <w:noProof/>
          <w:sz w:val="22"/>
          <w:szCs w:val="22"/>
        </w:rPr>
      </w:pPr>
      <w:hyperlink w:anchor="_Toc35716973" w:history="1">
        <w:r w:rsidR="0057066A" w:rsidRPr="00212CE8">
          <w:rPr>
            <w:rStyle w:val="Hyperlink"/>
            <w:noProof/>
          </w:rPr>
          <w:t>Hình 3.4.</w:t>
        </w:r>
        <w:r w:rsidR="0057066A">
          <w:rPr>
            <w:rFonts w:asciiTheme="minorHAnsi" w:eastAsiaTheme="minorEastAsia" w:hAnsiTheme="minorHAnsi" w:cstheme="minorBidi"/>
            <w:noProof/>
            <w:sz w:val="22"/>
            <w:szCs w:val="22"/>
          </w:rPr>
          <w:tab/>
        </w:r>
        <w:r w:rsidR="0057066A" w:rsidRPr="00212CE8">
          <w:rPr>
            <w:rStyle w:val="Hyperlink"/>
            <w:noProof/>
          </w:rPr>
          <w:t>Hàm thực thi chiều thuận của mạng neural</w:t>
        </w:r>
        <w:r w:rsidR="0057066A">
          <w:rPr>
            <w:noProof/>
            <w:webHidden/>
          </w:rPr>
          <w:tab/>
        </w:r>
        <w:r w:rsidR="0057066A">
          <w:rPr>
            <w:noProof/>
            <w:webHidden/>
          </w:rPr>
          <w:fldChar w:fldCharType="begin"/>
        </w:r>
        <w:r w:rsidR="0057066A">
          <w:rPr>
            <w:noProof/>
            <w:webHidden/>
          </w:rPr>
          <w:instrText xml:space="preserve"> PAGEREF _Toc35716973 \h </w:instrText>
        </w:r>
        <w:r w:rsidR="0057066A">
          <w:rPr>
            <w:noProof/>
            <w:webHidden/>
          </w:rPr>
        </w:r>
        <w:r w:rsidR="0057066A">
          <w:rPr>
            <w:noProof/>
            <w:webHidden/>
          </w:rPr>
          <w:fldChar w:fldCharType="separate"/>
        </w:r>
        <w:r w:rsidR="00225E4A">
          <w:rPr>
            <w:noProof/>
            <w:webHidden/>
          </w:rPr>
          <w:t>28</w:t>
        </w:r>
        <w:r w:rsidR="0057066A">
          <w:rPr>
            <w:noProof/>
            <w:webHidden/>
          </w:rPr>
          <w:fldChar w:fldCharType="end"/>
        </w:r>
      </w:hyperlink>
    </w:p>
    <w:p w14:paraId="5311C268" w14:textId="24D25CBC" w:rsidR="0057066A" w:rsidRDefault="0056586B">
      <w:pPr>
        <w:pStyle w:val="TOC1"/>
        <w:tabs>
          <w:tab w:val="left" w:pos="1440"/>
          <w:tab w:val="right" w:leader="dot" w:pos="8778"/>
        </w:tabs>
        <w:rPr>
          <w:rFonts w:asciiTheme="minorHAnsi" w:eastAsiaTheme="minorEastAsia" w:hAnsiTheme="minorHAnsi" w:cstheme="minorBidi"/>
          <w:noProof/>
          <w:sz w:val="22"/>
          <w:szCs w:val="22"/>
        </w:rPr>
      </w:pPr>
      <w:hyperlink w:anchor="_Toc35716974" w:history="1">
        <w:r w:rsidR="0057066A" w:rsidRPr="00212CE8">
          <w:rPr>
            <w:rStyle w:val="Hyperlink"/>
            <w:noProof/>
          </w:rPr>
          <w:t>Hình 3.5.</w:t>
        </w:r>
        <w:r w:rsidR="0057066A">
          <w:rPr>
            <w:rFonts w:asciiTheme="minorHAnsi" w:eastAsiaTheme="minorEastAsia" w:hAnsiTheme="minorHAnsi" w:cstheme="minorBidi"/>
            <w:noProof/>
            <w:sz w:val="22"/>
            <w:szCs w:val="22"/>
          </w:rPr>
          <w:tab/>
        </w:r>
        <w:r w:rsidR="0057066A" w:rsidRPr="00212CE8">
          <w:rPr>
            <w:rStyle w:val="Hyperlink"/>
            <w:noProof/>
          </w:rPr>
          <w:t>Hàm thực hiện huấn luyện cho mạng neural</w:t>
        </w:r>
        <w:r w:rsidR="0057066A">
          <w:rPr>
            <w:noProof/>
            <w:webHidden/>
          </w:rPr>
          <w:tab/>
        </w:r>
        <w:r w:rsidR="0057066A">
          <w:rPr>
            <w:noProof/>
            <w:webHidden/>
          </w:rPr>
          <w:fldChar w:fldCharType="begin"/>
        </w:r>
        <w:r w:rsidR="0057066A">
          <w:rPr>
            <w:noProof/>
            <w:webHidden/>
          </w:rPr>
          <w:instrText xml:space="preserve"> PAGEREF _Toc35716974 \h </w:instrText>
        </w:r>
        <w:r w:rsidR="0057066A">
          <w:rPr>
            <w:noProof/>
            <w:webHidden/>
          </w:rPr>
        </w:r>
        <w:r w:rsidR="0057066A">
          <w:rPr>
            <w:noProof/>
            <w:webHidden/>
          </w:rPr>
          <w:fldChar w:fldCharType="separate"/>
        </w:r>
        <w:r w:rsidR="00225E4A">
          <w:rPr>
            <w:noProof/>
            <w:webHidden/>
          </w:rPr>
          <w:t>29</w:t>
        </w:r>
        <w:r w:rsidR="0057066A">
          <w:rPr>
            <w:noProof/>
            <w:webHidden/>
          </w:rPr>
          <w:fldChar w:fldCharType="end"/>
        </w:r>
      </w:hyperlink>
    </w:p>
    <w:p w14:paraId="6B5BF635" w14:textId="6A21A3D3" w:rsidR="0057066A" w:rsidRDefault="0056586B">
      <w:pPr>
        <w:pStyle w:val="TOC1"/>
        <w:tabs>
          <w:tab w:val="left" w:pos="1440"/>
          <w:tab w:val="right" w:leader="dot" w:pos="8778"/>
        </w:tabs>
        <w:rPr>
          <w:rFonts w:asciiTheme="minorHAnsi" w:eastAsiaTheme="minorEastAsia" w:hAnsiTheme="minorHAnsi" w:cstheme="minorBidi"/>
          <w:noProof/>
          <w:sz w:val="22"/>
          <w:szCs w:val="22"/>
        </w:rPr>
      </w:pPr>
      <w:hyperlink w:anchor="_Toc35716975" w:history="1">
        <w:r w:rsidR="0057066A" w:rsidRPr="00212CE8">
          <w:rPr>
            <w:rStyle w:val="Hyperlink"/>
            <w:noProof/>
          </w:rPr>
          <w:t>Hình 3.6.</w:t>
        </w:r>
        <w:r w:rsidR="0057066A">
          <w:rPr>
            <w:rFonts w:asciiTheme="minorHAnsi" w:eastAsiaTheme="minorEastAsia" w:hAnsiTheme="minorHAnsi" w:cstheme="minorBidi"/>
            <w:noProof/>
            <w:sz w:val="22"/>
            <w:szCs w:val="22"/>
          </w:rPr>
          <w:tab/>
        </w:r>
        <w:r w:rsidR="0057066A" w:rsidRPr="00212CE8">
          <w:rPr>
            <w:rStyle w:val="Hyperlink"/>
            <w:noProof/>
          </w:rPr>
          <w:t>Hàm update các giá trị trọng số, bias</w:t>
        </w:r>
        <w:r w:rsidR="0057066A">
          <w:rPr>
            <w:noProof/>
            <w:webHidden/>
          </w:rPr>
          <w:tab/>
        </w:r>
        <w:r w:rsidR="0057066A">
          <w:rPr>
            <w:noProof/>
            <w:webHidden/>
          </w:rPr>
          <w:fldChar w:fldCharType="begin"/>
        </w:r>
        <w:r w:rsidR="0057066A">
          <w:rPr>
            <w:noProof/>
            <w:webHidden/>
          </w:rPr>
          <w:instrText xml:space="preserve"> PAGEREF _Toc35716975 \h </w:instrText>
        </w:r>
        <w:r w:rsidR="0057066A">
          <w:rPr>
            <w:noProof/>
            <w:webHidden/>
          </w:rPr>
        </w:r>
        <w:r w:rsidR="0057066A">
          <w:rPr>
            <w:noProof/>
            <w:webHidden/>
          </w:rPr>
          <w:fldChar w:fldCharType="separate"/>
        </w:r>
        <w:r w:rsidR="00225E4A">
          <w:rPr>
            <w:noProof/>
            <w:webHidden/>
          </w:rPr>
          <w:t>29</w:t>
        </w:r>
        <w:r w:rsidR="0057066A">
          <w:rPr>
            <w:noProof/>
            <w:webHidden/>
          </w:rPr>
          <w:fldChar w:fldCharType="end"/>
        </w:r>
      </w:hyperlink>
    </w:p>
    <w:p w14:paraId="420134B5" w14:textId="5F9CEF7B" w:rsidR="0057066A" w:rsidRDefault="0056586B">
      <w:pPr>
        <w:pStyle w:val="TOC1"/>
        <w:tabs>
          <w:tab w:val="left" w:pos="1440"/>
          <w:tab w:val="right" w:leader="dot" w:pos="8778"/>
        </w:tabs>
        <w:rPr>
          <w:rFonts w:asciiTheme="minorHAnsi" w:eastAsiaTheme="minorEastAsia" w:hAnsiTheme="minorHAnsi" w:cstheme="minorBidi"/>
          <w:noProof/>
          <w:sz w:val="22"/>
          <w:szCs w:val="22"/>
        </w:rPr>
      </w:pPr>
      <w:hyperlink w:anchor="_Toc35716976" w:history="1">
        <w:r w:rsidR="0057066A" w:rsidRPr="00212CE8">
          <w:rPr>
            <w:rStyle w:val="Hyperlink"/>
            <w:noProof/>
          </w:rPr>
          <w:t>Hình 3.7.</w:t>
        </w:r>
        <w:r w:rsidR="0057066A">
          <w:rPr>
            <w:rFonts w:asciiTheme="minorHAnsi" w:eastAsiaTheme="minorEastAsia" w:hAnsiTheme="minorHAnsi" w:cstheme="minorBidi"/>
            <w:noProof/>
            <w:sz w:val="22"/>
            <w:szCs w:val="22"/>
          </w:rPr>
          <w:tab/>
        </w:r>
        <w:r w:rsidR="0057066A" w:rsidRPr="00212CE8">
          <w:rPr>
            <w:rStyle w:val="Hyperlink"/>
            <w:noProof/>
          </w:rPr>
          <w:t>Hàm giải thuật backpropagation</w:t>
        </w:r>
        <w:r w:rsidR="0057066A">
          <w:rPr>
            <w:noProof/>
            <w:webHidden/>
          </w:rPr>
          <w:tab/>
        </w:r>
        <w:r w:rsidR="0057066A">
          <w:rPr>
            <w:noProof/>
            <w:webHidden/>
          </w:rPr>
          <w:fldChar w:fldCharType="begin"/>
        </w:r>
        <w:r w:rsidR="0057066A">
          <w:rPr>
            <w:noProof/>
            <w:webHidden/>
          </w:rPr>
          <w:instrText xml:space="preserve"> PAGEREF _Toc35716976 \h </w:instrText>
        </w:r>
        <w:r w:rsidR="0057066A">
          <w:rPr>
            <w:noProof/>
            <w:webHidden/>
          </w:rPr>
        </w:r>
        <w:r w:rsidR="0057066A">
          <w:rPr>
            <w:noProof/>
            <w:webHidden/>
          </w:rPr>
          <w:fldChar w:fldCharType="separate"/>
        </w:r>
        <w:r w:rsidR="00225E4A">
          <w:rPr>
            <w:noProof/>
            <w:webHidden/>
          </w:rPr>
          <w:t>30</w:t>
        </w:r>
        <w:r w:rsidR="0057066A">
          <w:rPr>
            <w:noProof/>
            <w:webHidden/>
          </w:rPr>
          <w:fldChar w:fldCharType="end"/>
        </w:r>
      </w:hyperlink>
    </w:p>
    <w:p w14:paraId="434FDB7F" w14:textId="5BC43F3C" w:rsidR="0057066A" w:rsidRDefault="0056586B">
      <w:pPr>
        <w:pStyle w:val="TOC1"/>
        <w:tabs>
          <w:tab w:val="left" w:pos="1440"/>
          <w:tab w:val="right" w:leader="dot" w:pos="8778"/>
        </w:tabs>
        <w:rPr>
          <w:rFonts w:asciiTheme="minorHAnsi" w:eastAsiaTheme="minorEastAsia" w:hAnsiTheme="minorHAnsi" w:cstheme="minorBidi"/>
          <w:noProof/>
          <w:sz w:val="22"/>
          <w:szCs w:val="22"/>
        </w:rPr>
      </w:pPr>
      <w:hyperlink w:anchor="_Toc35716977" w:history="1">
        <w:r w:rsidR="0057066A" w:rsidRPr="00212CE8">
          <w:rPr>
            <w:rStyle w:val="Hyperlink"/>
            <w:noProof/>
          </w:rPr>
          <w:t>Hình 3.8.</w:t>
        </w:r>
        <w:r w:rsidR="0057066A">
          <w:rPr>
            <w:rFonts w:asciiTheme="minorHAnsi" w:eastAsiaTheme="minorEastAsia" w:hAnsiTheme="minorHAnsi" w:cstheme="minorBidi"/>
            <w:noProof/>
            <w:sz w:val="22"/>
            <w:szCs w:val="22"/>
          </w:rPr>
          <w:tab/>
        </w:r>
        <w:r w:rsidR="0057066A" w:rsidRPr="00212CE8">
          <w:rPr>
            <w:rStyle w:val="Hyperlink"/>
            <w:noProof/>
          </w:rPr>
          <w:t>Hàm tính đạo hàm của loss function</w:t>
        </w:r>
        <w:r w:rsidR="0057066A">
          <w:rPr>
            <w:noProof/>
            <w:webHidden/>
          </w:rPr>
          <w:tab/>
        </w:r>
        <w:r w:rsidR="0057066A">
          <w:rPr>
            <w:noProof/>
            <w:webHidden/>
          </w:rPr>
          <w:fldChar w:fldCharType="begin"/>
        </w:r>
        <w:r w:rsidR="0057066A">
          <w:rPr>
            <w:noProof/>
            <w:webHidden/>
          </w:rPr>
          <w:instrText xml:space="preserve"> PAGEREF _Toc35716977 \h </w:instrText>
        </w:r>
        <w:r w:rsidR="0057066A">
          <w:rPr>
            <w:noProof/>
            <w:webHidden/>
          </w:rPr>
        </w:r>
        <w:r w:rsidR="0057066A">
          <w:rPr>
            <w:noProof/>
            <w:webHidden/>
          </w:rPr>
          <w:fldChar w:fldCharType="separate"/>
        </w:r>
        <w:r w:rsidR="00225E4A">
          <w:rPr>
            <w:noProof/>
            <w:webHidden/>
          </w:rPr>
          <w:t>31</w:t>
        </w:r>
        <w:r w:rsidR="0057066A">
          <w:rPr>
            <w:noProof/>
            <w:webHidden/>
          </w:rPr>
          <w:fldChar w:fldCharType="end"/>
        </w:r>
      </w:hyperlink>
    </w:p>
    <w:p w14:paraId="69A46582" w14:textId="242607E4" w:rsidR="0057066A" w:rsidRDefault="0056586B">
      <w:pPr>
        <w:pStyle w:val="TOC1"/>
        <w:tabs>
          <w:tab w:val="left" w:pos="1440"/>
          <w:tab w:val="right" w:leader="dot" w:pos="8778"/>
        </w:tabs>
        <w:rPr>
          <w:rFonts w:asciiTheme="minorHAnsi" w:eastAsiaTheme="minorEastAsia" w:hAnsiTheme="minorHAnsi" w:cstheme="minorBidi"/>
          <w:noProof/>
          <w:sz w:val="22"/>
          <w:szCs w:val="22"/>
        </w:rPr>
      </w:pPr>
      <w:hyperlink w:anchor="_Toc35716978" w:history="1">
        <w:r w:rsidR="0057066A" w:rsidRPr="00212CE8">
          <w:rPr>
            <w:rStyle w:val="Hyperlink"/>
            <w:noProof/>
          </w:rPr>
          <w:t>Hình 3.9.</w:t>
        </w:r>
        <w:r w:rsidR="0057066A">
          <w:rPr>
            <w:rFonts w:asciiTheme="minorHAnsi" w:eastAsiaTheme="minorEastAsia" w:hAnsiTheme="minorHAnsi" w:cstheme="minorBidi"/>
            <w:noProof/>
            <w:sz w:val="22"/>
            <w:szCs w:val="22"/>
          </w:rPr>
          <w:tab/>
        </w:r>
        <w:r w:rsidR="0057066A" w:rsidRPr="00212CE8">
          <w:rPr>
            <w:rStyle w:val="Hyperlink"/>
            <w:noProof/>
          </w:rPr>
          <w:t>Hàm tính giá trị mất mát</w:t>
        </w:r>
        <w:r w:rsidR="0057066A">
          <w:rPr>
            <w:noProof/>
            <w:webHidden/>
          </w:rPr>
          <w:tab/>
        </w:r>
        <w:r w:rsidR="0057066A">
          <w:rPr>
            <w:noProof/>
            <w:webHidden/>
          </w:rPr>
          <w:fldChar w:fldCharType="begin"/>
        </w:r>
        <w:r w:rsidR="0057066A">
          <w:rPr>
            <w:noProof/>
            <w:webHidden/>
          </w:rPr>
          <w:instrText xml:space="preserve"> PAGEREF _Toc35716978 \h </w:instrText>
        </w:r>
        <w:r w:rsidR="0057066A">
          <w:rPr>
            <w:noProof/>
            <w:webHidden/>
          </w:rPr>
        </w:r>
        <w:r w:rsidR="0057066A">
          <w:rPr>
            <w:noProof/>
            <w:webHidden/>
          </w:rPr>
          <w:fldChar w:fldCharType="separate"/>
        </w:r>
        <w:r w:rsidR="00225E4A">
          <w:rPr>
            <w:noProof/>
            <w:webHidden/>
          </w:rPr>
          <w:t>31</w:t>
        </w:r>
        <w:r w:rsidR="0057066A">
          <w:rPr>
            <w:noProof/>
            <w:webHidden/>
          </w:rPr>
          <w:fldChar w:fldCharType="end"/>
        </w:r>
      </w:hyperlink>
    </w:p>
    <w:p w14:paraId="62D72C47" w14:textId="237A8910" w:rsidR="0057066A" w:rsidRDefault="0056586B">
      <w:pPr>
        <w:pStyle w:val="TOC1"/>
        <w:tabs>
          <w:tab w:val="right" w:leader="dot" w:pos="8778"/>
        </w:tabs>
        <w:rPr>
          <w:rFonts w:asciiTheme="minorHAnsi" w:eastAsiaTheme="minorEastAsia" w:hAnsiTheme="minorHAnsi" w:cstheme="minorBidi"/>
          <w:noProof/>
          <w:sz w:val="22"/>
          <w:szCs w:val="22"/>
        </w:rPr>
      </w:pPr>
      <w:hyperlink w:anchor="_Toc35716979" w:history="1">
        <w:r w:rsidR="0057066A" w:rsidRPr="00212CE8">
          <w:rPr>
            <w:rStyle w:val="Hyperlink"/>
            <w:noProof/>
          </w:rPr>
          <w:t>Hình 3.10. Đồ thị minh họa cho tập dữ liệu đầu vào</w:t>
        </w:r>
        <w:r w:rsidR="0057066A">
          <w:rPr>
            <w:noProof/>
            <w:webHidden/>
          </w:rPr>
          <w:tab/>
        </w:r>
        <w:r w:rsidR="0057066A">
          <w:rPr>
            <w:noProof/>
            <w:webHidden/>
          </w:rPr>
          <w:fldChar w:fldCharType="begin"/>
        </w:r>
        <w:r w:rsidR="0057066A">
          <w:rPr>
            <w:noProof/>
            <w:webHidden/>
          </w:rPr>
          <w:instrText xml:space="preserve"> PAGEREF _Toc35716979 \h </w:instrText>
        </w:r>
        <w:r w:rsidR="0057066A">
          <w:rPr>
            <w:noProof/>
            <w:webHidden/>
          </w:rPr>
        </w:r>
        <w:r w:rsidR="0057066A">
          <w:rPr>
            <w:noProof/>
            <w:webHidden/>
          </w:rPr>
          <w:fldChar w:fldCharType="separate"/>
        </w:r>
        <w:r w:rsidR="00225E4A">
          <w:rPr>
            <w:noProof/>
            <w:webHidden/>
          </w:rPr>
          <w:t>32</w:t>
        </w:r>
        <w:r w:rsidR="0057066A">
          <w:rPr>
            <w:noProof/>
            <w:webHidden/>
          </w:rPr>
          <w:fldChar w:fldCharType="end"/>
        </w:r>
      </w:hyperlink>
    </w:p>
    <w:p w14:paraId="73CA89E3" w14:textId="39B54B40" w:rsidR="0057066A" w:rsidRDefault="0056586B">
      <w:pPr>
        <w:pStyle w:val="TOC1"/>
        <w:tabs>
          <w:tab w:val="right" w:leader="dot" w:pos="8778"/>
        </w:tabs>
        <w:rPr>
          <w:rFonts w:asciiTheme="minorHAnsi" w:eastAsiaTheme="minorEastAsia" w:hAnsiTheme="minorHAnsi" w:cstheme="minorBidi"/>
          <w:noProof/>
          <w:sz w:val="22"/>
          <w:szCs w:val="22"/>
        </w:rPr>
      </w:pPr>
      <w:hyperlink w:anchor="_Toc35716980" w:history="1">
        <w:r w:rsidR="0057066A" w:rsidRPr="00212CE8">
          <w:rPr>
            <w:rStyle w:val="Hyperlink"/>
            <w:noProof/>
          </w:rPr>
          <w:t>Hình 3.11. Khởi tạo đối tượng mạng neural</w:t>
        </w:r>
        <w:r w:rsidR="0057066A">
          <w:rPr>
            <w:noProof/>
            <w:webHidden/>
          </w:rPr>
          <w:tab/>
        </w:r>
        <w:r w:rsidR="0057066A">
          <w:rPr>
            <w:noProof/>
            <w:webHidden/>
          </w:rPr>
          <w:fldChar w:fldCharType="begin"/>
        </w:r>
        <w:r w:rsidR="0057066A">
          <w:rPr>
            <w:noProof/>
            <w:webHidden/>
          </w:rPr>
          <w:instrText xml:space="preserve"> PAGEREF _Toc35716980 \h </w:instrText>
        </w:r>
        <w:r w:rsidR="0057066A">
          <w:rPr>
            <w:noProof/>
            <w:webHidden/>
          </w:rPr>
        </w:r>
        <w:r w:rsidR="0057066A">
          <w:rPr>
            <w:noProof/>
            <w:webHidden/>
          </w:rPr>
          <w:fldChar w:fldCharType="separate"/>
        </w:r>
        <w:r w:rsidR="00225E4A">
          <w:rPr>
            <w:noProof/>
            <w:webHidden/>
          </w:rPr>
          <w:t>32</w:t>
        </w:r>
        <w:r w:rsidR="0057066A">
          <w:rPr>
            <w:noProof/>
            <w:webHidden/>
          </w:rPr>
          <w:fldChar w:fldCharType="end"/>
        </w:r>
      </w:hyperlink>
    </w:p>
    <w:p w14:paraId="3C18D176" w14:textId="61C2EA66" w:rsidR="0057066A" w:rsidRDefault="0056586B">
      <w:pPr>
        <w:pStyle w:val="TOC1"/>
        <w:tabs>
          <w:tab w:val="right" w:leader="dot" w:pos="8778"/>
        </w:tabs>
        <w:rPr>
          <w:rFonts w:asciiTheme="minorHAnsi" w:eastAsiaTheme="minorEastAsia" w:hAnsiTheme="minorHAnsi" w:cstheme="minorBidi"/>
          <w:noProof/>
          <w:sz w:val="22"/>
          <w:szCs w:val="22"/>
        </w:rPr>
      </w:pPr>
      <w:hyperlink w:anchor="_Toc35716981" w:history="1">
        <w:r w:rsidR="0057066A" w:rsidRPr="00212CE8">
          <w:rPr>
            <w:rStyle w:val="Hyperlink"/>
            <w:noProof/>
          </w:rPr>
          <w:t>Hình 3.12. Chuẩn hóa và phân tập tập dữ liệu thành tập train và tập test</w:t>
        </w:r>
        <w:r w:rsidR="0057066A">
          <w:rPr>
            <w:noProof/>
            <w:webHidden/>
          </w:rPr>
          <w:tab/>
        </w:r>
        <w:r w:rsidR="0057066A">
          <w:rPr>
            <w:noProof/>
            <w:webHidden/>
          </w:rPr>
          <w:fldChar w:fldCharType="begin"/>
        </w:r>
        <w:r w:rsidR="0057066A">
          <w:rPr>
            <w:noProof/>
            <w:webHidden/>
          </w:rPr>
          <w:instrText xml:space="preserve"> PAGEREF _Toc35716981 \h </w:instrText>
        </w:r>
        <w:r w:rsidR="0057066A">
          <w:rPr>
            <w:noProof/>
            <w:webHidden/>
          </w:rPr>
        </w:r>
        <w:r w:rsidR="0057066A">
          <w:rPr>
            <w:noProof/>
            <w:webHidden/>
          </w:rPr>
          <w:fldChar w:fldCharType="separate"/>
        </w:r>
        <w:r w:rsidR="00225E4A">
          <w:rPr>
            <w:noProof/>
            <w:webHidden/>
          </w:rPr>
          <w:t>33</w:t>
        </w:r>
        <w:r w:rsidR="0057066A">
          <w:rPr>
            <w:noProof/>
            <w:webHidden/>
          </w:rPr>
          <w:fldChar w:fldCharType="end"/>
        </w:r>
      </w:hyperlink>
    </w:p>
    <w:p w14:paraId="1F28696C" w14:textId="638C50D7" w:rsidR="0057066A" w:rsidRDefault="0056586B">
      <w:pPr>
        <w:pStyle w:val="TOC1"/>
        <w:tabs>
          <w:tab w:val="right" w:leader="dot" w:pos="8778"/>
        </w:tabs>
        <w:rPr>
          <w:rFonts w:asciiTheme="minorHAnsi" w:eastAsiaTheme="minorEastAsia" w:hAnsiTheme="minorHAnsi" w:cstheme="minorBidi"/>
          <w:noProof/>
          <w:sz w:val="22"/>
          <w:szCs w:val="22"/>
        </w:rPr>
      </w:pPr>
      <w:hyperlink w:anchor="_Toc35716982" w:history="1">
        <w:r w:rsidR="0057066A" w:rsidRPr="00212CE8">
          <w:rPr>
            <w:rStyle w:val="Hyperlink"/>
            <w:noProof/>
          </w:rPr>
          <w:t>Hình 3.13. Chạy và huấn luyện mạng neural</w:t>
        </w:r>
        <w:r w:rsidR="0057066A">
          <w:rPr>
            <w:noProof/>
            <w:webHidden/>
          </w:rPr>
          <w:tab/>
        </w:r>
        <w:r w:rsidR="0057066A">
          <w:rPr>
            <w:noProof/>
            <w:webHidden/>
          </w:rPr>
          <w:fldChar w:fldCharType="begin"/>
        </w:r>
        <w:r w:rsidR="0057066A">
          <w:rPr>
            <w:noProof/>
            <w:webHidden/>
          </w:rPr>
          <w:instrText xml:space="preserve"> PAGEREF _Toc35716982 \h </w:instrText>
        </w:r>
        <w:r w:rsidR="0057066A">
          <w:rPr>
            <w:noProof/>
            <w:webHidden/>
          </w:rPr>
        </w:r>
        <w:r w:rsidR="0057066A">
          <w:rPr>
            <w:noProof/>
            <w:webHidden/>
          </w:rPr>
          <w:fldChar w:fldCharType="separate"/>
        </w:r>
        <w:r w:rsidR="00225E4A">
          <w:rPr>
            <w:noProof/>
            <w:webHidden/>
          </w:rPr>
          <w:t>33</w:t>
        </w:r>
        <w:r w:rsidR="0057066A">
          <w:rPr>
            <w:noProof/>
            <w:webHidden/>
          </w:rPr>
          <w:fldChar w:fldCharType="end"/>
        </w:r>
      </w:hyperlink>
    </w:p>
    <w:p w14:paraId="6C6107A2" w14:textId="1DA6F7B0" w:rsidR="0057066A" w:rsidRDefault="0056586B">
      <w:pPr>
        <w:pStyle w:val="TOC1"/>
        <w:tabs>
          <w:tab w:val="right" w:leader="dot" w:pos="8778"/>
        </w:tabs>
        <w:rPr>
          <w:rFonts w:asciiTheme="minorHAnsi" w:eastAsiaTheme="minorEastAsia" w:hAnsiTheme="minorHAnsi" w:cstheme="minorBidi"/>
          <w:noProof/>
          <w:sz w:val="22"/>
          <w:szCs w:val="22"/>
        </w:rPr>
      </w:pPr>
      <w:hyperlink w:anchor="_Toc35716983" w:history="1">
        <w:r w:rsidR="0057066A" w:rsidRPr="00212CE8">
          <w:rPr>
            <w:rStyle w:val="Hyperlink"/>
            <w:noProof/>
          </w:rPr>
          <w:t>Hình 3.14. Kết quả RMSE sau khi chạy chương trình</w:t>
        </w:r>
        <w:r w:rsidR="0057066A">
          <w:rPr>
            <w:noProof/>
            <w:webHidden/>
          </w:rPr>
          <w:tab/>
        </w:r>
        <w:r w:rsidR="0057066A">
          <w:rPr>
            <w:noProof/>
            <w:webHidden/>
          </w:rPr>
          <w:fldChar w:fldCharType="begin"/>
        </w:r>
        <w:r w:rsidR="0057066A">
          <w:rPr>
            <w:noProof/>
            <w:webHidden/>
          </w:rPr>
          <w:instrText xml:space="preserve"> PAGEREF _Toc35716983 \h </w:instrText>
        </w:r>
        <w:r w:rsidR="0057066A">
          <w:rPr>
            <w:noProof/>
            <w:webHidden/>
          </w:rPr>
        </w:r>
        <w:r w:rsidR="0057066A">
          <w:rPr>
            <w:noProof/>
            <w:webHidden/>
          </w:rPr>
          <w:fldChar w:fldCharType="separate"/>
        </w:r>
        <w:r w:rsidR="00225E4A">
          <w:rPr>
            <w:noProof/>
            <w:webHidden/>
          </w:rPr>
          <w:t>33</w:t>
        </w:r>
        <w:r w:rsidR="0057066A">
          <w:rPr>
            <w:noProof/>
            <w:webHidden/>
          </w:rPr>
          <w:fldChar w:fldCharType="end"/>
        </w:r>
      </w:hyperlink>
    </w:p>
    <w:p w14:paraId="616EC2EB" w14:textId="1E481F81" w:rsidR="0057066A" w:rsidRDefault="0056586B">
      <w:pPr>
        <w:pStyle w:val="TOC1"/>
        <w:tabs>
          <w:tab w:val="right" w:leader="dot" w:pos="8778"/>
        </w:tabs>
        <w:rPr>
          <w:rFonts w:asciiTheme="minorHAnsi" w:eastAsiaTheme="minorEastAsia" w:hAnsiTheme="minorHAnsi" w:cstheme="minorBidi"/>
          <w:noProof/>
          <w:sz w:val="22"/>
          <w:szCs w:val="22"/>
        </w:rPr>
      </w:pPr>
      <w:hyperlink w:anchor="_Toc35716984" w:history="1">
        <w:r w:rsidR="0057066A" w:rsidRPr="00212CE8">
          <w:rPr>
            <w:rStyle w:val="Hyperlink"/>
            <w:noProof/>
          </w:rPr>
          <w:t>Hình 3.15. Đồ thị biểu diễn xu hướng dự đoán</w:t>
        </w:r>
        <w:r w:rsidR="0057066A">
          <w:rPr>
            <w:noProof/>
            <w:webHidden/>
          </w:rPr>
          <w:tab/>
        </w:r>
        <w:r w:rsidR="0057066A">
          <w:rPr>
            <w:noProof/>
            <w:webHidden/>
          </w:rPr>
          <w:fldChar w:fldCharType="begin"/>
        </w:r>
        <w:r w:rsidR="0057066A">
          <w:rPr>
            <w:noProof/>
            <w:webHidden/>
          </w:rPr>
          <w:instrText xml:space="preserve"> PAGEREF _Toc35716984 \h </w:instrText>
        </w:r>
        <w:r w:rsidR="0057066A">
          <w:rPr>
            <w:noProof/>
            <w:webHidden/>
          </w:rPr>
        </w:r>
        <w:r w:rsidR="0057066A">
          <w:rPr>
            <w:noProof/>
            <w:webHidden/>
          </w:rPr>
          <w:fldChar w:fldCharType="separate"/>
        </w:r>
        <w:r w:rsidR="00225E4A">
          <w:rPr>
            <w:noProof/>
            <w:webHidden/>
          </w:rPr>
          <w:t>34</w:t>
        </w:r>
        <w:r w:rsidR="0057066A">
          <w:rPr>
            <w:noProof/>
            <w:webHidden/>
          </w:rPr>
          <w:fldChar w:fldCharType="end"/>
        </w:r>
      </w:hyperlink>
    </w:p>
    <w:p w14:paraId="05CA4440" w14:textId="05CDF6F6"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77777777" w:rsidR="009D1F54" w:rsidRDefault="009D1F54" w:rsidP="00DC2276">
      <w:pPr>
        <w:rPr>
          <w:b/>
          <w:sz w:val="28"/>
        </w:rPr>
      </w:pPr>
    </w:p>
    <w:p w14:paraId="0CA00441" w14:textId="3CCA855B" w:rsidR="00D91155" w:rsidRDefault="00D91155" w:rsidP="00D14287">
      <w:pPr>
        <w:pStyle w:val="Chng"/>
      </w:pPr>
      <w:bookmarkStart w:id="2" w:name="_Toc35716932"/>
      <w:r>
        <w:lastRenderedPageBreak/>
        <w:t xml:space="preserve">CHƯƠNG 1: </w:t>
      </w:r>
      <w:bookmarkEnd w:id="2"/>
      <w:r w:rsidR="007100B9">
        <w:t>SƠ LƯỢC VỀ DỊCH MÁY</w:t>
      </w:r>
    </w:p>
    <w:p w14:paraId="0E96DAFA" w14:textId="58C0B03C" w:rsidR="00CF1A50" w:rsidRDefault="00CF1A50" w:rsidP="00CF1A50">
      <w:pPr>
        <w:pStyle w:val="Nidungvnbn"/>
        <w:tabs>
          <w:tab w:val="center" w:pos="4754"/>
        </w:tabs>
      </w:pPr>
      <w:r>
        <w:t>Dịch máy là công cụ giúp chúng ta thực hiện việc dịch một cách tự động từ một ngữ này sang một ngôn ngữ khác.</w:t>
      </w:r>
    </w:p>
    <w:p w14:paraId="5E914DFA" w14:textId="58397153" w:rsidR="007100B9" w:rsidRDefault="00CF1A50" w:rsidP="00CF1A50">
      <w:pPr>
        <w:pStyle w:val="Nidungvnbn"/>
        <w:tabs>
          <w:tab w:val="center" w:pos="4754"/>
        </w:tabs>
      </w:pPr>
      <w:r>
        <w:t>Dịch máy d</w:t>
      </w:r>
      <w:r w:rsidR="007100B9">
        <w:t>ựa trên mạng neural (dịch máy neural) là một mô hình dịch máy mà trong đó có sử dụng</w:t>
      </w:r>
      <w:r w:rsidR="00D116C2">
        <w:t xml:space="preserve"> các</w:t>
      </w:r>
      <w:r w:rsidR="007100B9">
        <w:t xml:space="preserve"> hệ thống mạng neural</w:t>
      </w:r>
      <w:r>
        <w:t xml:space="preserve">. Các mô hình dịch máy </w:t>
      </w:r>
      <w:r w:rsidR="007100B9">
        <w:t>neural</w:t>
      </w:r>
      <w:r>
        <w:t xml:space="preserve"> </w:t>
      </w:r>
      <w:r w:rsidR="007100B9">
        <w:t>có cấu trúc</w:t>
      </w:r>
      <w:r>
        <w:t xml:space="preserve"> gồm</w:t>
      </w:r>
      <w:r w:rsidR="0010074D">
        <w:t xml:space="preserve"> 2</w:t>
      </w:r>
      <w:r w:rsidR="007100B9">
        <w:t xml:space="preserve"> phần</w:t>
      </w:r>
      <w:r w:rsidR="005F6F85">
        <w:t xml:space="preserve"> chính</w:t>
      </w:r>
      <w:r w:rsidR="007100B9">
        <w:t>: phần thứ nhất là</w:t>
      </w:r>
      <w:r>
        <w:t xml:space="preserve"> bộ mã hóa </w:t>
      </w:r>
      <w:r w:rsidR="007100B9">
        <w:t>(encoder)</w:t>
      </w:r>
      <w:r w:rsidR="0010074D">
        <w:t xml:space="preserve">, </w:t>
      </w:r>
      <w:r w:rsidR="007100B9">
        <w:t xml:space="preserve">phần thứ </w:t>
      </w:r>
      <w:r w:rsidR="0010074D">
        <w:t>hai</w:t>
      </w:r>
      <w:r w:rsidR="007100B9">
        <w:t xml:space="preserve"> là</w:t>
      </w:r>
      <w:r>
        <w:t xml:space="preserve"> bộ giải mã</w:t>
      </w:r>
      <w:r w:rsidR="007100B9">
        <w:t xml:space="preserve"> (decoder)</w:t>
      </w:r>
      <w:r>
        <w:t xml:space="preserve">. </w:t>
      </w:r>
      <w:r w:rsidR="00D116C2">
        <w:t>Kiến trúc này ta gọi là encoder-decoder hay seq2seq.</w:t>
      </w:r>
    </w:p>
    <w:p w14:paraId="03636672" w14:textId="58394FB8" w:rsidR="0010074D" w:rsidRDefault="00CF1A50" w:rsidP="00CF1A50">
      <w:pPr>
        <w:pStyle w:val="Nidungvnbn"/>
        <w:tabs>
          <w:tab w:val="center" w:pos="4754"/>
        </w:tabs>
      </w:pPr>
      <w:r>
        <w:t xml:space="preserve">Bộ mã hóa </w:t>
      </w:r>
      <w:r w:rsidR="007100B9">
        <w:t>(</w:t>
      </w:r>
      <w:r w:rsidR="0010074D">
        <w:t>encoder</w:t>
      </w:r>
      <w:r w:rsidR="007100B9">
        <w:t xml:space="preserve">) </w:t>
      </w:r>
      <w:r w:rsidR="00F85A3F">
        <w:t xml:space="preserve">là một </w:t>
      </w:r>
      <w:r w:rsidR="0010074D">
        <w:t>mô hình mạng neural</w:t>
      </w:r>
      <w:r w:rsidR="00F85A3F">
        <w:t xml:space="preserve"> mà trong đó các neural của nó được tính toán hay thực hiện dựa trên một trong các giải thuật deep learning (RNN, LSTM,…)</w:t>
      </w:r>
      <w:r w:rsidR="0010074D">
        <w:t xml:space="preserve"> dùng để biểu diễn tập dữ liệu đầu vào (tập dữ liệu ngôn ngữ gốc) thành 1 tập dữ liệu số đặc biệt</w:t>
      </w:r>
      <w:r w:rsidR="00F85A3F">
        <w:t xml:space="preserve">. Trong tài liệu này các neural của encoder sẽ thực hiện trên </w:t>
      </w:r>
      <w:r w:rsidR="0010074D">
        <w:t>Recurrent Neural Network (RNN).</w:t>
      </w:r>
    </w:p>
    <w:p w14:paraId="38D09FA9" w14:textId="4CDDF7FE" w:rsidR="0010074D" w:rsidRDefault="0010074D" w:rsidP="00CF1A50">
      <w:pPr>
        <w:pStyle w:val="Nidungvnbn"/>
        <w:tabs>
          <w:tab w:val="center" w:pos="4754"/>
        </w:tabs>
      </w:pPr>
      <w:r>
        <w:t>Bộ giải mã (decoder) tương tự cũng là một một mô hình mạng neural và chức năng của nó từ chuyển hóa từ tập dữ liệu số đặc biệt của encoder thành tập dữ liệu đầu ra mà ta mong muốn (tập dữ liệu ngôn ngữ mong muốn).</w:t>
      </w:r>
    </w:p>
    <w:p w14:paraId="7A7F97FF" w14:textId="25E7330A" w:rsidR="0077489F" w:rsidRDefault="0077489F" w:rsidP="00CF1A50">
      <w:pPr>
        <w:pStyle w:val="Nidungvnbn"/>
        <w:tabs>
          <w:tab w:val="center" w:pos="4754"/>
        </w:tabs>
      </w:pPr>
      <w:r>
        <w:t>Ví dụ khi ta muốn dịch từ tiếng Anh sang tiếng Việt, encoder sẽ chuyển tập dữ liệu tiếng Anh thành một dạng tập dữ liệu số đặc biệt và decoder sẽ có nhiệm vụ chuyển tập dữ liệu số đặc biệt này thành tập dữ liệu tiếng Việt tương ứng ở đầu ra.</w:t>
      </w:r>
    </w:p>
    <w:p w14:paraId="77C3A626" w14:textId="6AA3150A" w:rsidR="00184CDB" w:rsidRDefault="0077489F" w:rsidP="00CF1A50">
      <w:pPr>
        <w:pStyle w:val="Nidungvnbn"/>
        <w:tabs>
          <w:tab w:val="center" w:pos="4754"/>
        </w:tabs>
      </w:pPr>
      <w:r>
        <w:t>Tài liệu này sẽ</w:t>
      </w:r>
      <w:r w:rsidR="00CF1A50">
        <w:t xml:space="preserve"> tập trung vào việc phân tích </w:t>
      </w:r>
      <w:r>
        <w:t>mô hình dịch</w:t>
      </w:r>
      <w:r w:rsidR="00CF1A50">
        <w:t xml:space="preserve"> máy </w:t>
      </w:r>
      <w:r>
        <w:t>neural</w:t>
      </w:r>
      <w:r w:rsidR="00CF1A50">
        <w:t xml:space="preserve"> bằng </w:t>
      </w:r>
      <w:r>
        <w:t xml:space="preserve">cách sử dụng </w:t>
      </w:r>
      <w:r w:rsidR="00CF1A50">
        <w:t xml:space="preserve">hai </w:t>
      </w:r>
      <w:r w:rsidR="00CA0BDD">
        <w:t>phương pháp</w:t>
      </w:r>
      <w:r>
        <w:t xml:space="preserve">. </w:t>
      </w:r>
      <w:r w:rsidR="00CA0BDD">
        <w:t>Phương pháp</w:t>
      </w:r>
      <w:r>
        <w:t xml:space="preserve"> thứ nhất là RNN sẽ được sử dụng cho encoder và decoder</w:t>
      </w:r>
      <w:r w:rsidR="00CF1A50">
        <w:t xml:space="preserve">. </w:t>
      </w:r>
      <w:r>
        <w:t xml:space="preserve">Và </w:t>
      </w:r>
      <w:r w:rsidR="00CA0BDD">
        <w:t xml:space="preserve">phương pháp </w:t>
      </w:r>
      <w:r>
        <w:t xml:space="preserve">thứ hai là Convolutional Neural Network (CNN) sẽ được dụng cho </w:t>
      </w:r>
      <w:r w:rsidR="005F6F85">
        <w:t>encoder-decoder</w:t>
      </w:r>
      <w:r>
        <w:t>.</w:t>
      </w:r>
    </w:p>
    <w:p w14:paraId="6A74E90A" w14:textId="35C484D5" w:rsidR="006C572A" w:rsidRDefault="005F6F85" w:rsidP="005F6F85">
      <w:pPr>
        <w:pStyle w:val="Tiumccp1"/>
        <w:numPr>
          <w:ilvl w:val="1"/>
          <w:numId w:val="17"/>
        </w:numPr>
      </w:pPr>
      <w:r>
        <w:t>Giới thiệu về dịch máy</w:t>
      </w:r>
      <w:r w:rsidR="001D5DDB">
        <w:t xml:space="preserve"> neural</w:t>
      </w:r>
    </w:p>
    <w:p w14:paraId="2B82F1BD" w14:textId="4FEBF6CD" w:rsidR="003759E8" w:rsidRDefault="00CA0BDD" w:rsidP="003759E8">
      <w:pPr>
        <w:pStyle w:val="Nidungvnbn"/>
      </w:pPr>
      <w:r>
        <w:t>Ý tưởng dịch máy dựa trên hệ thống mạng neural được xuất phát từ ý tưởng ban đầu của Kalchbrenner và Blunsom vào năm 2013. Được lấy cảm hứng bằng việc áp dụng các kĩ thuật deep learning vào trong dịch máy. Tất cả các giải thuật đều được giới thiệu trong các tài liệu của Kalchbrenner, Blunsom vào năm 2013, của Sutskever vào năm 2014,… Trong tất cả các tài liệu này đều biểu diễn mô hình dịch thành 2 phần cơ bản là encoder và decoder.</w:t>
      </w:r>
    </w:p>
    <w:p w14:paraId="2A67E620" w14:textId="3AA376D3" w:rsidR="00CA0BDD" w:rsidRDefault="00CA0BDD" w:rsidP="003759E8">
      <w:pPr>
        <w:pStyle w:val="Nidungvnbn"/>
      </w:pPr>
      <w:r>
        <w:lastRenderedPageBreak/>
        <w:t>Trong đó, encoder có chức năng chuyển hóa các tập dữ liệu ngôn ngữ gốc riêng biệt thành 1 tập dữ liệu số chung đặc biệt. Từ đó decoder có nhiệm vụ giải mã tập dữ liệu số đặc biệt này thành các tập dữ liệu ngôn ngữ muốn dịch tương ứng.</w:t>
      </w:r>
    </w:p>
    <w:p w14:paraId="2C1254C5" w14:textId="66968F0B" w:rsidR="00CA0BDD" w:rsidRDefault="001D5DDB" w:rsidP="003759E8">
      <w:pPr>
        <w:pStyle w:val="Nidungvnbn"/>
      </w:pPr>
      <w:r>
        <w:t>Cụ thể tài liệu này sẽ trình bày cách thực hiện làm sao ta có thể dịch từ tiếng anh sang tiếng việt.</w:t>
      </w:r>
    </w:p>
    <w:p w14:paraId="3D1AE4D8" w14:textId="77D8F76C" w:rsidR="005F6F85" w:rsidRDefault="003759E8" w:rsidP="005F6F85">
      <w:pPr>
        <w:pStyle w:val="Tiumccp1"/>
        <w:numPr>
          <w:ilvl w:val="1"/>
          <w:numId w:val="17"/>
        </w:numPr>
      </w:pPr>
      <w:r>
        <w:t xml:space="preserve">Recurrent </w:t>
      </w:r>
      <w:r w:rsidR="005F6F85">
        <w:t xml:space="preserve">Neural </w:t>
      </w:r>
      <w:r>
        <w:t>Network</w:t>
      </w:r>
      <w:r w:rsidR="005F6F85">
        <w:t xml:space="preserve"> trong </w:t>
      </w:r>
      <w:r>
        <w:t>mô hình</w:t>
      </w:r>
    </w:p>
    <w:p w14:paraId="5998E650" w14:textId="6696C988" w:rsidR="001D5DDB" w:rsidRDefault="001D5DDB" w:rsidP="001D5DDB">
      <w:pPr>
        <w:pStyle w:val="Nidungvnbn"/>
      </w:pPr>
      <w:r>
        <w:t>Ta có tập dữ liệu đầu vào:</w:t>
      </w:r>
    </w:p>
    <w:p w14:paraId="41BE43FE" w14:textId="539C033E" w:rsidR="001D5DDB" w:rsidRPr="0056043C" w:rsidRDefault="001D5DDB" w:rsidP="001D5DDB">
      <w:pPr>
        <w:pStyle w:val="Nidungvnbn"/>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7B38EA2C" w14:textId="65847E11" w:rsidR="0056043C" w:rsidRDefault="0056043C" w:rsidP="0056043C">
      <w:pPr>
        <w:pStyle w:val="Nidungvnbn"/>
        <w:jc w:val="center"/>
      </w:pPr>
      <w:r>
        <w:rPr>
          <w:noProof/>
        </w:rPr>
        <w:drawing>
          <wp:inline distT="0" distB="0" distL="0" distR="0" wp14:anchorId="1708BF0E" wp14:editId="4596351B">
            <wp:extent cx="4200525" cy="192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1924050"/>
                    </a:xfrm>
                    <a:prstGeom prst="rect">
                      <a:avLst/>
                    </a:prstGeom>
                  </pic:spPr>
                </pic:pic>
              </a:graphicData>
            </a:graphic>
          </wp:inline>
        </w:drawing>
      </w:r>
    </w:p>
    <w:p w14:paraId="26E5390E" w14:textId="333163C1" w:rsidR="0056043C" w:rsidRDefault="0056043C" w:rsidP="0056043C">
      <w:pPr>
        <w:pStyle w:val="Caption"/>
        <w:numPr>
          <w:ilvl w:val="0"/>
          <w:numId w:val="18"/>
        </w:numPr>
      </w:pPr>
      <w:r>
        <w:t>Sơ lược cấu tạo hoạt động của RNN [1]</w:t>
      </w:r>
    </w:p>
    <w:p w14:paraId="233554C4" w14:textId="4725E3BB" w:rsidR="0056043C" w:rsidRPr="00844395" w:rsidRDefault="0056043C" w:rsidP="001D5DDB">
      <w:pPr>
        <w:pStyle w:val="Nidungvnbn"/>
      </w:pPr>
      <w:r>
        <w:t>Tại mỗi bước</w:t>
      </w:r>
      <w:r w:rsidR="00BA055B">
        <w:t xml:space="preserve"> (lớp)</w:t>
      </w:r>
      <w:r>
        <w:t xml:space="preserve"> t, neural sẽ tính toán ra được một lượng giá trị gọi là h</w:t>
      </w:r>
      <w:r w:rsidRPr="0056043C">
        <w:rPr>
          <w:vertAlign w:val="subscript"/>
        </w:rPr>
        <w:t>t</w:t>
      </w:r>
      <w:r>
        <w:t>. Giá trị h</w:t>
      </w:r>
      <w:r w:rsidRPr="0056043C">
        <w:rPr>
          <w:vertAlign w:val="subscript"/>
        </w:rPr>
        <w:t>t</w:t>
      </w:r>
      <w:r>
        <w:t xml:space="preserve"> này sẽ được đem đi tính chung với dữ liệu x</w:t>
      </w:r>
      <w:r w:rsidRPr="0056043C">
        <w:rPr>
          <w:vertAlign w:val="subscript"/>
        </w:rPr>
        <w:t>t</w:t>
      </w:r>
      <w:r>
        <w:rPr>
          <w:vertAlign w:val="subscript"/>
        </w:rPr>
        <w:t>+1</w:t>
      </w:r>
      <w:r>
        <w:t xml:space="preserve"> tại bước t + 1</w:t>
      </w:r>
      <w:r w:rsidR="00844395">
        <w:t>. Giá trị h</w:t>
      </w:r>
      <w:r w:rsidR="00844395" w:rsidRPr="0056043C">
        <w:rPr>
          <w:vertAlign w:val="subscript"/>
        </w:rPr>
        <w:t>t</w:t>
      </w:r>
      <w:r w:rsidR="00844395">
        <w:t xml:space="preserve"> tại mỗi bước t được tính như sau:</w:t>
      </w:r>
    </w:p>
    <w:p w14:paraId="313400CB" w14:textId="5AD60590" w:rsidR="00844395" w:rsidRPr="00BA055B" w:rsidRDefault="0056586B" w:rsidP="001D5DDB">
      <w:pPr>
        <w:pStyle w:val="Nidungvnbn"/>
      </w:pPr>
      <m:oMathPara>
        <m:oMath>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m:oMathPara>
    </w:p>
    <w:p w14:paraId="5FA03B1B" w14:textId="230CEBFB" w:rsidR="00BA055B" w:rsidRDefault="00BA055B" w:rsidP="001D5DDB">
      <w:pPr>
        <w:pStyle w:val="Nidungvnbn"/>
      </w:pPr>
      <w:r>
        <w:t>Trong đó:</w:t>
      </w:r>
    </w:p>
    <w:p w14:paraId="41C5CF34" w14:textId="437D6C85" w:rsidR="00BA055B" w:rsidRDefault="0056586B" w:rsidP="00BA055B">
      <w:pPr>
        <w:pStyle w:val="Nidungvnbn"/>
        <w:numPr>
          <w:ilvl w:val="0"/>
          <w:numId w:val="19"/>
        </w:numPr>
      </w:pPr>
      <m:oMath>
        <m:sSup>
          <m:sSupPr>
            <m:ctrlPr>
              <w:rPr>
                <w:rFonts w:ascii="Cambria Math" w:hAnsi="Cambria Math"/>
                <w:i/>
              </w:rPr>
            </m:ctrlPr>
          </m:sSupPr>
          <m:e>
            <m:r>
              <w:rPr>
                <w:rFonts w:ascii="Cambria Math" w:hAnsi="Cambria Math"/>
              </w:rPr>
              <m:t>h</m:t>
            </m:r>
          </m:e>
          <m:sup>
            <m:r>
              <w:rPr>
                <w:rFonts w:ascii="Cambria Math" w:hAnsi="Cambria Math"/>
              </w:rPr>
              <m:t>t</m:t>
            </m:r>
          </m:sup>
        </m:sSup>
      </m:oMath>
      <w:r w:rsidR="00BA055B">
        <w:t xml:space="preserve"> là kết quả của neural tại bước (lớp) t.</w:t>
      </w:r>
    </w:p>
    <w:p w14:paraId="3DB913AB" w14:textId="2B64E029" w:rsidR="00BA055B" w:rsidRDefault="00BA055B" w:rsidP="00BA055B">
      <w:pPr>
        <w:pStyle w:val="Nidungvnbn"/>
        <w:numPr>
          <w:ilvl w:val="0"/>
          <w:numId w:val="19"/>
        </w:numPr>
      </w:pPr>
      <m:oMath>
        <m:r>
          <w:rPr>
            <w:rFonts w:ascii="Cambria Math" w:hAnsi="Cambria Math"/>
          </w:rPr>
          <m:t>f</m:t>
        </m:r>
      </m:oMath>
      <w:r>
        <w:t xml:space="preserve"> là hàm activation.</w:t>
      </w:r>
    </w:p>
    <w:p w14:paraId="57F84FBF" w14:textId="6C753B86" w:rsidR="00BA055B" w:rsidRDefault="0056586B" w:rsidP="00BA055B">
      <w:pPr>
        <w:pStyle w:val="Nidungvnbn"/>
        <w:numPr>
          <w:ilvl w:val="0"/>
          <w:numId w:val="19"/>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BA055B">
        <w:t xml:space="preserve"> dữ liệu từ tập dữ liệu gốc</w:t>
      </w:r>
    </w:p>
    <w:p w14:paraId="7BA6F84B" w14:textId="22BF1762" w:rsidR="00BA055B" w:rsidRDefault="00FF7398" w:rsidP="001D5DDB">
      <w:pPr>
        <w:pStyle w:val="Nidungvnbn"/>
      </w:pPr>
      <w:r>
        <w:t xml:space="preserve">RNN là một kĩ thuật huấn luyện hiệu quả để tìm phân phối xác suất cho toàn tập bằng cách tính phân phối xác suất cho lớp tiếp theo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Trong trường hợp tập dữ liệu đầu vào là một chuỗi các vector</w:t>
      </w:r>
      <w:r w:rsidR="00F74431">
        <w:t xml:space="preserve"> từ 1 đến K thì phân phối xác suất của toàn tập ở đầu ra có thể được tính như sau:</w:t>
      </w:r>
    </w:p>
    <w:p w14:paraId="17F0CCC4" w14:textId="1F60EBBD" w:rsidR="00F74431" w:rsidRPr="00F74431" w:rsidRDefault="00F74431" w:rsidP="001D5DDB">
      <w:pPr>
        <w:pStyle w:val="Nidungvnbn"/>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t,j</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t</m:t>
                      </m:r>
                    </m:sub>
                  </m:sSub>
                </m:sup>
              </m:sSup>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sup>
                  </m:sSup>
                </m:e>
              </m:nary>
            </m:den>
          </m:f>
        </m:oMath>
      </m:oMathPara>
    </w:p>
    <w:p w14:paraId="644064FC" w14:textId="568B114F" w:rsidR="00F74431" w:rsidRDefault="00F74431" w:rsidP="001D5DDB">
      <w:pPr>
        <w:pStyle w:val="Nidungvnbn"/>
      </w:pPr>
      <w:r>
        <w:t>Trong đó:</w:t>
      </w:r>
    </w:p>
    <w:p w14:paraId="3023F777" w14:textId="6D3325C8" w:rsidR="00F74431" w:rsidRDefault="0056586B" w:rsidP="00F74431">
      <w:pPr>
        <w:pStyle w:val="Nidungvnbn"/>
        <w:numPr>
          <w:ilvl w:val="0"/>
          <w:numId w:val="20"/>
        </w:numPr>
      </w:pPr>
      <m:oMath>
        <m:sSub>
          <m:sSubPr>
            <m:ctrlPr>
              <w:rPr>
                <w:rFonts w:ascii="Cambria Math" w:hAnsi="Cambria Math"/>
                <w:i/>
              </w:rPr>
            </m:ctrlPr>
          </m:sSubPr>
          <m:e>
            <m:r>
              <w:rPr>
                <w:rFonts w:ascii="Cambria Math" w:hAnsi="Cambria Math"/>
              </w:rPr>
              <m:t>x</m:t>
            </m:r>
          </m:e>
          <m:sub>
            <m:r>
              <w:rPr>
                <w:rFonts w:ascii="Cambria Math" w:hAnsi="Cambria Math"/>
              </w:rPr>
              <m:t>t,j</m:t>
            </m:r>
          </m:sub>
        </m:sSub>
      </m:oMath>
      <w:r w:rsidR="00F74431">
        <w:t xml:space="preserve"> là vector dữ liệu thứ j của </w:t>
      </w:r>
      <w:r w:rsidR="004000AD">
        <w:t xml:space="preserve">vector dữ liệu của </w:t>
      </w:r>
      <w:r w:rsidR="00F74431">
        <w:t>lớp t.</w:t>
      </w:r>
    </w:p>
    <w:p w14:paraId="4F0620CB" w14:textId="783FAD2A" w:rsidR="00F74431" w:rsidRDefault="0056586B" w:rsidP="00F74431">
      <w:pPr>
        <w:pStyle w:val="Nidungvnbn"/>
        <w:numPr>
          <w:ilvl w:val="0"/>
          <w:numId w:val="20"/>
        </w:numPr>
      </w:pP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F74431">
        <w:t xml:space="preserve"> là </w:t>
      </w:r>
      <w:r w:rsidR="00B81228">
        <w:t>trọng số tương ứng với vector thứ j của dữ liệu.</w:t>
      </w:r>
    </w:p>
    <w:p w14:paraId="46998382" w14:textId="7BBF5DE9" w:rsidR="00F74431" w:rsidRDefault="004000AD" w:rsidP="001D5DDB">
      <w:pPr>
        <w:pStyle w:val="Nidungvnbn"/>
      </w:pPr>
      <w:r>
        <w:t>Từ đó ta tính được phân bố xác suất cho toàn tập:</w:t>
      </w:r>
    </w:p>
    <w:p w14:paraId="7782B125" w14:textId="2D654481" w:rsidR="004000AD" w:rsidRPr="004000AD" w:rsidRDefault="004000AD" w:rsidP="001D5DDB">
      <w:pPr>
        <w:pStyle w:val="Nidungvnbn"/>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487989A4" w14:textId="36A265F1" w:rsidR="00B32275" w:rsidRDefault="00CB2383" w:rsidP="00B32275">
      <w:pPr>
        <w:pStyle w:val="Nidungvnbn"/>
      </w:pPr>
      <w:r>
        <w:t xml:space="preserve">Trên hình 1.1 ta có thể thấy ở mỗi neural đều có 2 nguồn dữ liệu đầu vào (input). </w:t>
      </w:r>
      <w:r w:rsidR="008F4909">
        <w:t>Input</w:t>
      </w:r>
      <w:r>
        <w:t xml:space="preserve"> thứ nhất đó là dữ liệu gốc của tập dữ liệu</w:t>
      </w:r>
      <w:r w:rsidR="008F4909">
        <w:t xml:space="preserve"> và input</w:t>
      </w:r>
      <w:r>
        <w:t xml:space="preserve"> </w:t>
      </w:r>
      <w:r w:rsidR="008F4909">
        <w:t>thứ 2 là kết quả h tính được ở lớp phía trước (t – 1).</w:t>
      </w:r>
    </w:p>
    <w:p w14:paraId="0F2D9EA7" w14:textId="452CC050" w:rsidR="00B32275" w:rsidRDefault="00B32275" w:rsidP="00B32275">
      <w:pPr>
        <w:pStyle w:val="Nidungvnbn"/>
      </w:pPr>
      <w:r>
        <w:t>Dựa trên ý tưởng của LSTM, có một phương pháp tính mới cho mỗi neural được gọi là Gated Recurrent Unit (GRU). Tài liệu này sẽ trình bày dựa trên phương pháp tính toán này.</w:t>
      </w:r>
    </w:p>
    <w:p w14:paraId="60DA9733" w14:textId="78B85ADE" w:rsidR="00B32275" w:rsidRDefault="00B32275" w:rsidP="00B32275">
      <w:pPr>
        <w:pStyle w:val="Nidungvnbn"/>
      </w:pPr>
      <w:r>
        <w:t>Trong GRU, ngoài 2 input đầu vào, ta sẽ có thêm 2 thành phần mới đó là cổng update z (update gate z) và cổng reset (reset gate r).</w:t>
      </w:r>
    </w:p>
    <w:p w14:paraId="5382F8CC" w14:textId="610B13B7" w:rsidR="00883A19" w:rsidRDefault="00883A19" w:rsidP="00883A19">
      <w:pPr>
        <w:pStyle w:val="Nidungvnbn"/>
        <w:jc w:val="center"/>
      </w:pPr>
      <w:r>
        <w:rPr>
          <w:noProof/>
        </w:rPr>
        <w:drawing>
          <wp:inline distT="0" distB="0" distL="0" distR="0" wp14:anchorId="1571B164" wp14:editId="1D580BBE">
            <wp:extent cx="4438650" cy="31017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0084" cy="3123668"/>
                    </a:xfrm>
                    <a:prstGeom prst="rect">
                      <a:avLst/>
                    </a:prstGeom>
                  </pic:spPr>
                </pic:pic>
              </a:graphicData>
            </a:graphic>
          </wp:inline>
        </w:drawing>
      </w:r>
    </w:p>
    <w:p w14:paraId="01004154" w14:textId="0D6F271F" w:rsidR="00883A19" w:rsidRDefault="00883A19" w:rsidP="00883A19">
      <w:pPr>
        <w:pStyle w:val="Caption"/>
        <w:numPr>
          <w:ilvl w:val="0"/>
          <w:numId w:val="18"/>
        </w:numPr>
      </w:pPr>
      <w:r>
        <w:t>Cấu trúc neural theo GRU [2]</w:t>
      </w:r>
    </w:p>
    <w:p w14:paraId="3F28580A" w14:textId="03A65D04" w:rsidR="00535B2D" w:rsidRDefault="00A043ED" w:rsidP="00A043ED">
      <w:pPr>
        <w:pStyle w:val="Tiumccp2"/>
        <w:numPr>
          <w:ilvl w:val="2"/>
          <w:numId w:val="17"/>
        </w:numPr>
      </w:pPr>
      <w:r>
        <w:lastRenderedPageBreak/>
        <w:t>Cổng update</w:t>
      </w:r>
    </w:p>
    <w:p w14:paraId="204B0C6A" w14:textId="6604BC6D" w:rsidR="00883A19" w:rsidRDefault="00883A19" w:rsidP="00883A19">
      <w:pPr>
        <w:pStyle w:val="Nidungvnbn"/>
      </w:pPr>
      <w:r>
        <w:t>Khi mới vào neural sẽ thực hiện việc tính toán các cổng trước.</w:t>
      </w:r>
    </w:p>
    <w:p w14:paraId="5EBD8A45" w14:textId="25431F69" w:rsidR="00883A19" w:rsidRDefault="00883A19" w:rsidP="00883A19">
      <w:pPr>
        <w:pStyle w:val="Nidungvnbn"/>
      </w:pPr>
      <w:r>
        <w:t>Đầu tiên ta sẽ đi tìm hiểu về cổng update z. Cổng z được tính như sau:</w:t>
      </w:r>
    </w:p>
    <w:p w14:paraId="21FBEE9E" w14:textId="176051E0" w:rsidR="00883A19" w:rsidRPr="009803B9" w:rsidRDefault="0056586B" w:rsidP="00883A19">
      <w:pPr>
        <w:pStyle w:val="Nidungvnbn"/>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z</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6531C388" w14:textId="18C4B28D" w:rsidR="009803B9" w:rsidRDefault="009803B9" w:rsidP="00883A19">
      <w:pPr>
        <w:pStyle w:val="Nidungvnbn"/>
      </w:pPr>
      <w:r>
        <w:t>Trong đó:</w:t>
      </w:r>
    </w:p>
    <w:p w14:paraId="4D02896A" w14:textId="3EB5CA6E" w:rsidR="009803B9" w:rsidRDefault="0056586B" w:rsidP="009803B9">
      <w:pPr>
        <w:pStyle w:val="Nidungvnbn"/>
        <w:numPr>
          <w:ilvl w:val="0"/>
          <w:numId w:val="21"/>
        </w:numPr>
      </w:pPr>
      <m:oMath>
        <m:sSubSup>
          <m:sSubSupPr>
            <m:ctrlPr>
              <w:rPr>
                <w:rFonts w:ascii="Cambria Math" w:hAnsi="Cambria Math"/>
                <w:i/>
              </w:rPr>
            </m:ctrlPr>
          </m:sSubSupPr>
          <m:e>
            <m:r>
              <w:rPr>
                <w:rFonts w:ascii="Cambria Math" w:hAnsi="Cambria Math"/>
              </w:rPr>
              <m:t>W</m:t>
            </m:r>
          </m:e>
          <m:sub>
            <m:r>
              <w:rPr>
                <w:rFonts w:ascii="Cambria Math" w:hAnsi="Cambria Math"/>
              </w:rPr>
              <m:t>z</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x</m:t>
            </m:r>
          </m:e>
          <m:sub>
            <m:r>
              <w:rPr>
                <w:rFonts w:ascii="Cambria Math" w:hAnsi="Cambria Math"/>
              </w:rPr>
              <m:t>t</m:t>
            </m:r>
          </m:sub>
        </m:sSub>
      </m:oMath>
    </w:p>
    <w:p w14:paraId="27F53D97" w14:textId="1513E8E6" w:rsidR="009803B9" w:rsidRPr="00D3299D" w:rsidRDefault="0056586B" w:rsidP="009803B9">
      <w:pPr>
        <w:pStyle w:val="Nidungvnbn"/>
        <w:numPr>
          <w:ilvl w:val="0"/>
          <w:numId w:val="21"/>
        </w:numPr>
      </w:pPr>
      <m:oMath>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h</m:t>
            </m:r>
          </m:e>
          <m:sub>
            <m:r>
              <w:rPr>
                <w:rFonts w:ascii="Cambria Math" w:hAnsi="Cambria Math"/>
              </w:rPr>
              <m:t>t-1</m:t>
            </m:r>
          </m:sub>
        </m:sSub>
      </m:oMath>
    </w:p>
    <w:p w14:paraId="11D37276" w14:textId="2CDA5332" w:rsidR="00421A62" w:rsidRDefault="00421A62" w:rsidP="00421A62">
      <w:pPr>
        <w:pStyle w:val="Nidungvnbn"/>
        <w:jc w:val="center"/>
      </w:pPr>
      <w:r>
        <w:rPr>
          <w:noProof/>
        </w:rPr>
        <w:drawing>
          <wp:inline distT="0" distB="0" distL="0" distR="0" wp14:anchorId="68505DBF" wp14:editId="35C46701">
            <wp:extent cx="3829050" cy="27497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2795" cy="2759659"/>
                    </a:xfrm>
                    <a:prstGeom prst="rect">
                      <a:avLst/>
                    </a:prstGeom>
                  </pic:spPr>
                </pic:pic>
              </a:graphicData>
            </a:graphic>
          </wp:inline>
        </w:drawing>
      </w:r>
    </w:p>
    <w:p w14:paraId="4EB66407" w14:textId="6FBE2D04" w:rsidR="00421A62" w:rsidRDefault="00421A62" w:rsidP="00421A62">
      <w:pPr>
        <w:pStyle w:val="Caption"/>
        <w:numPr>
          <w:ilvl w:val="0"/>
          <w:numId w:val="18"/>
        </w:numPr>
      </w:pPr>
      <w:r>
        <w:t>Mô tả cách tính của cổng update [2]</w:t>
      </w:r>
    </w:p>
    <w:p w14:paraId="26DB3233" w14:textId="3D5F1202" w:rsidR="00D3299D" w:rsidRDefault="00D3299D" w:rsidP="00883A19">
      <w:pPr>
        <w:pStyle w:val="Nidungvnbn"/>
      </w:pPr>
      <w:r>
        <w:t>Cổng update tượng trưng cho việc tại mỗi neural, neural sẽ quyết định nên giữ lại bao nhiêu phần từ input</w:t>
      </w:r>
      <w:r w:rsidR="00421A62">
        <w:t xml:space="preserve"> để truyền lại cho neural ở các lớp tiếp theo.</w:t>
      </w:r>
      <w:r w:rsidR="003D7AB5">
        <w:t xml:space="preserve"> Điều này giúp neural chỉ giữ lại những phần cần thiết nhằm tránh gây ra hiện tượng vanishing gradient về sau.</w:t>
      </w:r>
    </w:p>
    <w:p w14:paraId="5B3DE0A0" w14:textId="73DD2D75" w:rsidR="00A043ED" w:rsidRDefault="00A043ED" w:rsidP="00A043ED">
      <w:pPr>
        <w:pStyle w:val="Tiumccp2"/>
        <w:numPr>
          <w:ilvl w:val="2"/>
          <w:numId w:val="17"/>
        </w:numPr>
      </w:pPr>
      <w:r>
        <w:t>Cổng reset</w:t>
      </w:r>
    </w:p>
    <w:p w14:paraId="0725DF3D" w14:textId="7E27999D" w:rsidR="00883A19" w:rsidRDefault="003D7AB5" w:rsidP="00883A19">
      <w:pPr>
        <w:pStyle w:val="Nidungvnbn"/>
      </w:pPr>
      <w:r>
        <w:t>Sau khi tính cổng update, ta sẽ đi thực hiện tính cổng reset r.</w:t>
      </w:r>
    </w:p>
    <w:p w14:paraId="6FAF5659" w14:textId="779EC555" w:rsidR="009803B9" w:rsidRPr="00D3299D" w:rsidRDefault="0056586B" w:rsidP="009803B9">
      <w:pPr>
        <w:pStyle w:val="Nidungvnbn"/>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r</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t</m:t>
                  </m:r>
                </m:sup>
              </m:sSubSup>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01C5E3E3" w14:textId="77777777" w:rsidR="009803B9" w:rsidRDefault="009803B9" w:rsidP="009803B9">
      <w:pPr>
        <w:pStyle w:val="Nidungvnbn"/>
      </w:pPr>
      <w:r>
        <w:t>Trong đó:</w:t>
      </w:r>
    </w:p>
    <w:p w14:paraId="1FC41F82" w14:textId="3823D17A" w:rsidR="009803B9" w:rsidRDefault="0056586B" w:rsidP="009803B9">
      <w:pPr>
        <w:pStyle w:val="Nidungvnbn"/>
        <w:numPr>
          <w:ilvl w:val="0"/>
          <w:numId w:val="21"/>
        </w:numPr>
      </w:pPr>
      <m:oMath>
        <m:sSubSup>
          <m:sSubSupPr>
            <m:ctrlPr>
              <w:rPr>
                <w:rFonts w:ascii="Cambria Math" w:hAnsi="Cambria Math"/>
                <w:i/>
              </w:rPr>
            </m:ctrlPr>
          </m:sSubSupPr>
          <m:e>
            <m:r>
              <w:rPr>
                <w:rFonts w:ascii="Cambria Math" w:hAnsi="Cambria Math"/>
              </w:rPr>
              <m:t>W</m:t>
            </m:r>
          </m:e>
          <m:sub>
            <m:r>
              <w:rPr>
                <w:rFonts w:ascii="Cambria Math" w:hAnsi="Cambria Math"/>
              </w:rPr>
              <m:t>r</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x</m:t>
            </m:r>
          </m:e>
          <m:sub>
            <m:r>
              <w:rPr>
                <w:rFonts w:ascii="Cambria Math" w:hAnsi="Cambria Math"/>
              </w:rPr>
              <m:t>t</m:t>
            </m:r>
          </m:sub>
        </m:sSub>
      </m:oMath>
    </w:p>
    <w:p w14:paraId="503D1232" w14:textId="3FB9BAAF" w:rsidR="003D7AB5" w:rsidRDefault="0056586B" w:rsidP="009803B9">
      <w:pPr>
        <w:pStyle w:val="Nidungvnbn"/>
        <w:numPr>
          <w:ilvl w:val="0"/>
          <w:numId w:val="21"/>
        </w:numPr>
      </w:pPr>
      <m:oMath>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t</m:t>
            </m:r>
          </m:sup>
        </m:sSubSup>
      </m:oMath>
      <w:r w:rsidR="009803B9">
        <w:t xml:space="preserve"> trọng số ứng với </w:t>
      </w:r>
      <m:oMath>
        <m:sSub>
          <m:sSubPr>
            <m:ctrlPr>
              <w:rPr>
                <w:rFonts w:ascii="Cambria Math" w:hAnsi="Cambria Math"/>
                <w:i/>
              </w:rPr>
            </m:ctrlPr>
          </m:sSubPr>
          <m:e>
            <m:r>
              <w:rPr>
                <w:rFonts w:ascii="Cambria Math" w:hAnsi="Cambria Math"/>
              </w:rPr>
              <m:t>h</m:t>
            </m:r>
          </m:e>
          <m:sub>
            <m:r>
              <w:rPr>
                <w:rFonts w:ascii="Cambria Math" w:hAnsi="Cambria Math"/>
              </w:rPr>
              <m:t>t-1</m:t>
            </m:r>
          </m:sub>
        </m:sSub>
      </m:oMath>
    </w:p>
    <w:p w14:paraId="483E5FEF" w14:textId="017D3D20" w:rsidR="009803B9" w:rsidRDefault="009803B9" w:rsidP="00883A19">
      <w:pPr>
        <w:pStyle w:val="Nidungvnbn"/>
      </w:pPr>
    </w:p>
    <w:p w14:paraId="3C9E9585" w14:textId="1BD1E476" w:rsidR="009803B9" w:rsidRDefault="000C5D8F" w:rsidP="000C5D8F">
      <w:pPr>
        <w:pStyle w:val="Nidungvnbn"/>
        <w:jc w:val="center"/>
      </w:pPr>
      <w:r>
        <w:rPr>
          <w:noProof/>
        </w:rPr>
        <w:lastRenderedPageBreak/>
        <w:drawing>
          <wp:inline distT="0" distB="0" distL="0" distR="0" wp14:anchorId="2B4CB5BF" wp14:editId="5092C4AB">
            <wp:extent cx="3998896" cy="26974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3043" cy="2707023"/>
                    </a:xfrm>
                    <a:prstGeom prst="rect">
                      <a:avLst/>
                    </a:prstGeom>
                  </pic:spPr>
                </pic:pic>
              </a:graphicData>
            </a:graphic>
          </wp:inline>
        </w:drawing>
      </w:r>
    </w:p>
    <w:p w14:paraId="7CD3B2F7" w14:textId="564D8E18" w:rsidR="000C5D8F" w:rsidRDefault="000C5D8F" w:rsidP="003F60B7">
      <w:pPr>
        <w:pStyle w:val="Caption"/>
        <w:numPr>
          <w:ilvl w:val="0"/>
          <w:numId w:val="18"/>
        </w:numPr>
      </w:pPr>
      <w:r>
        <w:t>Mô tả cách tính cổng reset [2]</w:t>
      </w:r>
    </w:p>
    <w:p w14:paraId="78511DAF" w14:textId="42EA30B4" w:rsidR="003F60B7" w:rsidRPr="003F60B7" w:rsidRDefault="003F60B7" w:rsidP="003F60B7">
      <w:pPr>
        <w:pStyle w:val="Nidungvnbn"/>
      </w:pPr>
      <w:r>
        <w:t>Cổng reset giúp neural quyết định xem nên bỏ đi bao nhiêu phần của input.</w:t>
      </w:r>
    </w:p>
    <w:p w14:paraId="7D446A34" w14:textId="5CC7B929" w:rsidR="00A043ED" w:rsidRDefault="00883A19" w:rsidP="00A043ED">
      <w:pPr>
        <w:pStyle w:val="Tiumccp2"/>
        <w:numPr>
          <w:ilvl w:val="2"/>
          <w:numId w:val="17"/>
        </w:numPr>
      </w:pPr>
      <w:r>
        <w:t xml:space="preserve">Xuất kết quả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t</m:t>
            </m:r>
          </m:sub>
        </m:sSub>
      </m:oMath>
    </w:p>
    <w:p w14:paraId="75174603" w14:textId="657D940D" w:rsidR="00883A19" w:rsidRDefault="00DA61A9" w:rsidP="00883A19">
      <w:pPr>
        <w:pStyle w:val="Nidungvnbn"/>
      </w:pPr>
      <w:r>
        <w:t xml:space="preserve">Đầu tiên ta sẽ tính giá trị </w:t>
      </w:r>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w:r>
        <w:t>:</w:t>
      </w:r>
    </w:p>
    <w:p w14:paraId="7F3BDE80" w14:textId="6036079B" w:rsidR="004D1E0D" w:rsidRPr="004D1E0D" w:rsidRDefault="0056586B" w:rsidP="004D1E0D">
      <w:pPr>
        <w:pStyle w:val="Nidungvnbn"/>
      </w:pPr>
      <m:oMathPara>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r>
            <m:rPr>
              <m:sty m:val="p"/>
            </m:rPr>
            <w:rPr>
              <w:rFonts w:ascii="Cambria Math" w:hAnsi="Cambria Math"/>
            </w:rPr>
            <m:t>tanh⁡</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h</m:t>
                  </m:r>
                </m:e>
                <m:sub>
                  <m:r>
                    <w:rPr>
                      <w:rFonts w:ascii="Cambria Math" w:hAnsi="Cambria Math"/>
                    </w:rPr>
                    <m:t>t-1</m:t>
                  </m:r>
                </m:sub>
              </m:sSub>
            </m:e>
          </m:d>
        </m:oMath>
      </m:oMathPara>
    </w:p>
    <w:p w14:paraId="36A532AA" w14:textId="0A635B06" w:rsidR="004D1E0D" w:rsidRDefault="004D1E0D" w:rsidP="00883A19">
      <w:pPr>
        <w:pStyle w:val="Nidungvnbn"/>
      </w:pPr>
      <w:r>
        <w:rPr>
          <w:noProof/>
        </w:rPr>
        <w:drawing>
          <wp:inline distT="0" distB="0" distL="0" distR="0" wp14:anchorId="57BE00D8" wp14:editId="7B7D3692">
            <wp:extent cx="4923088"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446" cy="3571627"/>
                    </a:xfrm>
                    <a:prstGeom prst="rect">
                      <a:avLst/>
                    </a:prstGeom>
                  </pic:spPr>
                </pic:pic>
              </a:graphicData>
            </a:graphic>
          </wp:inline>
        </w:drawing>
      </w:r>
    </w:p>
    <w:p w14:paraId="20A7BE3D" w14:textId="4D831AB0" w:rsidR="004D1E0D" w:rsidRDefault="00D20B8E" w:rsidP="0056586B">
      <w:pPr>
        <w:pStyle w:val="Caption"/>
        <w:numPr>
          <w:ilvl w:val="0"/>
          <w:numId w:val="18"/>
        </w:numPr>
        <w:rPr>
          <w:lang w:val="vi-VN"/>
        </w:rPr>
      </w:pPr>
      <w:r>
        <w:rPr>
          <w:lang w:val="vi-VN"/>
        </w:rPr>
        <w:t xml:space="preserve">Mô tả cách tính </w:t>
      </w:r>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w:r>
        <w:rPr>
          <w:lang w:val="vi-VN"/>
        </w:rPr>
        <w:t xml:space="preserve"> [2]</w:t>
      </w:r>
    </w:p>
    <w:p w14:paraId="39A3A688" w14:textId="310CF30C" w:rsidR="00D20B8E" w:rsidRDefault="00D20B8E" w:rsidP="00D20B8E">
      <w:pPr>
        <w:pStyle w:val="Nidungvnbn"/>
        <w:rPr>
          <w:lang w:val="vi-VN"/>
        </w:rPr>
      </w:pPr>
      <w:r>
        <w:rPr>
          <w:lang w:val="vi-VN"/>
        </w:rPr>
        <w:lastRenderedPageBreak/>
        <w:t>Cuối cùng ta sẽ tính giá trị đầu ra của neural:</w:t>
      </w:r>
    </w:p>
    <w:p w14:paraId="58D4CFD3" w14:textId="20DCE124" w:rsidR="00D20B8E" w:rsidRPr="00D20B8E" w:rsidRDefault="00D20B8E" w:rsidP="00D20B8E">
      <w:pPr>
        <w:pStyle w:val="Nidungvnbn"/>
      </w:pPr>
      <m:oMathPara>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t</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t-1</m:t>
              </m:r>
            </m:sub>
          </m:sSub>
          <m:r>
            <w:rPr>
              <w:rFonts w:ascii="Cambria Math" w:hAnsi="Cambria Math"/>
              <w:lang w:val="vi-VN"/>
            </w:rPr>
            <m:t>+</m:t>
          </m:r>
          <m:d>
            <m:dPr>
              <m:ctrlPr>
                <w:rPr>
                  <w:rFonts w:ascii="Cambria Math" w:hAnsi="Cambria Math"/>
                  <w:i/>
                  <w:lang w:val="vi-VN"/>
                </w:rPr>
              </m:ctrlPr>
            </m:dPr>
            <m:e>
              <m:r>
                <w:rPr>
                  <w:rFonts w:ascii="Cambria Math" w:hAnsi="Cambria Math"/>
                  <w:lang w:val="vi-VN"/>
                </w:rPr>
                <m:t>1-</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t</m:t>
                  </m:r>
                </m:sub>
              </m:sSub>
            </m:e>
          </m:d>
          <m:r>
            <w:rPr>
              <w:rFonts w:ascii="Cambria Math" w:hAnsi="Cambria Math"/>
              <w:lang w:val="vi-VN"/>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m:oMathPara>
    </w:p>
    <w:p w14:paraId="2E5CDFE5" w14:textId="77777777" w:rsidR="00F50393" w:rsidRDefault="00F50393" w:rsidP="00D20B8E">
      <w:pPr>
        <w:pStyle w:val="Nidungvnbn"/>
        <w:rPr>
          <w:lang w:val="vi-VN"/>
        </w:rPr>
      </w:pPr>
      <w:r>
        <w:rPr>
          <w:lang w:val="vi-VN"/>
        </w:rPr>
        <w:t xml:space="preserve">Ta sẽ áp dụng mạng neural RNN với mỗi neural là GRU cho cả 2 bộ là encoder và decoder. </w:t>
      </w:r>
    </w:p>
    <w:p w14:paraId="72CC1518" w14:textId="65E5C4CE" w:rsidR="00F50393" w:rsidRDefault="00F50393" w:rsidP="006D603E">
      <w:pPr>
        <w:pStyle w:val="Nidungvnbn"/>
        <w:rPr>
          <w:lang w:val="vi-VN"/>
        </w:rPr>
      </w:pPr>
      <w:r>
        <w:rPr>
          <w:lang w:val="vi-VN"/>
        </w:rPr>
        <w:t xml:space="preserve">Ở encoder đầu vào của mỗi neural sẽ là tập dữ liệu văn bản của ngôn ngữ gốc kèm với kết quả đầu ra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r>
              <w:rPr>
                <w:rFonts w:ascii="Cambria Math" w:hAnsi="Cambria Math"/>
                <w:lang w:val="vi-VN"/>
              </w:rPr>
              <m:t>-1</m:t>
            </m:r>
          </m:sub>
        </m:sSub>
      </m:oMath>
      <w:r>
        <w:rPr>
          <w:lang w:val="vi-VN"/>
        </w:rPr>
        <w:t xml:space="preserve"> của neural phía trước. Đầu ra của mỗi neural là kết quả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sub>
        </m:sSub>
      </m:oMath>
      <w:r>
        <w:rPr>
          <w:lang w:val="vi-VN"/>
        </w:rPr>
        <w:t xml:space="preserve"> tính được của mỗi neural.</w:t>
      </w:r>
    </w:p>
    <w:p w14:paraId="3ABC015B" w14:textId="2F8A20E9" w:rsidR="006D603E" w:rsidRPr="00F50393" w:rsidRDefault="006D603E" w:rsidP="006D603E">
      <w:pPr>
        <w:pStyle w:val="Nidungvnbn"/>
        <w:rPr>
          <w:lang w:val="vi-VN"/>
        </w:rPr>
      </w:pPr>
      <w:r>
        <w:rPr>
          <w:lang w:val="vi-VN"/>
        </w:rPr>
        <w:t xml:space="preserve">Ở decoder đầu vào của mỗi neural </w:t>
      </w:r>
      <w:r w:rsidR="000E7A6F">
        <w:rPr>
          <w:lang w:val="vi-VN"/>
        </w:rPr>
        <w:t>gồm</w:t>
      </w:r>
      <w:r>
        <w:rPr>
          <w:lang w:val="vi-VN"/>
        </w:rPr>
        <w:t xml:space="preserve"> </w:t>
      </w:r>
      <w:r>
        <w:rPr>
          <w:lang w:val="vi-VN"/>
        </w:rPr>
        <w:t xml:space="preserve">kết quả đầu ra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t-1</m:t>
            </m:r>
          </m:sub>
        </m:sSub>
      </m:oMath>
      <w:r>
        <w:rPr>
          <w:lang w:val="vi-VN"/>
        </w:rPr>
        <w:t xml:space="preserve"> của neural phía trước</w:t>
      </w:r>
      <w:r w:rsidR="000E7A6F">
        <w:rPr>
          <w:lang w:val="vi-VN"/>
        </w:rPr>
        <w:t xml:space="preserve"> và kết quả ta dịch được tại bước phía trước (t – 1)</w:t>
      </w:r>
      <w:r>
        <w:rPr>
          <w:lang w:val="vi-VN"/>
        </w:rPr>
        <w:t xml:space="preserve">. Còn đầu ra sẽ gồm kết quả ta dịch được </w:t>
      </w:r>
      <w:r w:rsidR="00FF009A">
        <w:rPr>
          <w:lang w:val="vi-VN"/>
        </w:rPr>
        <w:t xml:space="preserve">kèm với kết quả </w:t>
      </w:r>
      <m:oMath>
        <m:sSub>
          <m:sSubPr>
            <m:ctrlPr>
              <w:rPr>
                <w:rFonts w:ascii="Cambria Math" w:hAnsi="Cambria Math"/>
                <w:i/>
                <w:lang w:val="vi-VN"/>
              </w:rPr>
            </m:ctrlPr>
          </m:sSubPr>
          <m:e>
            <m:r>
              <w:rPr>
                <w:rFonts w:ascii="Cambria Math" w:hAnsi="Cambria Math"/>
                <w:lang w:val="vi-VN"/>
              </w:rPr>
              <m:t>h</m:t>
            </m:r>
          </m:e>
          <m:sub>
            <m:r>
              <w:rPr>
                <w:rFonts w:ascii="Cambria Math" w:hAnsi="Cambria Math"/>
                <w:lang w:val="vi-VN"/>
              </w:rPr>
              <m:t>t</m:t>
            </m:r>
          </m:sub>
        </m:sSub>
      </m:oMath>
      <w:r w:rsidR="00FF009A">
        <w:rPr>
          <w:lang w:val="vi-VN"/>
        </w:rPr>
        <w:t xml:space="preserve"> ta tính được ở neural hiện tại.</w:t>
      </w:r>
    </w:p>
    <w:p w14:paraId="2FE4EC67" w14:textId="7C3C62B5" w:rsidR="003759E8" w:rsidRDefault="003759E8" w:rsidP="005F6F85">
      <w:pPr>
        <w:pStyle w:val="Tiumccp1"/>
        <w:numPr>
          <w:ilvl w:val="1"/>
          <w:numId w:val="17"/>
        </w:numPr>
      </w:pPr>
      <w:r>
        <w:t>Convolutional Neural Network trong mô hình</w:t>
      </w:r>
    </w:p>
    <w:p w14:paraId="33A3A5CD" w14:textId="6418BB6F" w:rsidR="00593372" w:rsidRDefault="002936C1" w:rsidP="00593372">
      <w:pPr>
        <w:pStyle w:val="Nidungvnbn"/>
        <w:rPr>
          <w:lang w:val="vi-VN"/>
        </w:rPr>
      </w:pPr>
      <w:r>
        <w:rPr>
          <w:lang w:val="vi-VN"/>
        </w:rPr>
        <w:t>Ngoài việc sử mô hình mạng neural RNN cho quá trình dịch máy, ta còn có thể sử dụng mô hình mạng neural Convolutional Neural Network (CNN) vào quá trình dịch.</w:t>
      </w:r>
    </w:p>
    <w:p w14:paraId="028A95F5" w14:textId="77777777" w:rsidR="00176345" w:rsidRDefault="00176345" w:rsidP="00176345">
      <w:pPr>
        <w:pStyle w:val="Nidungvnbn"/>
      </w:pPr>
      <w:r>
        <w:t>Ta có tập dữ liệu đầu vào:</w:t>
      </w:r>
    </w:p>
    <w:p w14:paraId="23DB7AC0" w14:textId="7B91E44F" w:rsidR="002936C1" w:rsidRPr="00176345" w:rsidRDefault="00176345" w:rsidP="00176345">
      <w:pPr>
        <w:pStyle w:val="Nidungvnbn"/>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14:paraId="7532394F" w14:textId="68307E10" w:rsidR="00176345" w:rsidRPr="00176345" w:rsidRDefault="00176345" w:rsidP="00176345">
      <w:pPr>
        <w:pStyle w:val="Nidungvnbn"/>
      </w:pPr>
      <w:r>
        <w:t xml:space="preserve">Với mỗi </w:t>
      </w:r>
      <w:bookmarkStart w:id="3" w:name="_GoBack"/>
      <w:bookmarkEnd w:id="3"/>
    </w:p>
    <w:p w14:paraId="047DD0A4" w14:textId="7BFEB78C" w:rsidR="003759E8" w:rsidRPr="00F86269" w:rsidRDefault="003759E8" w:rsidP="005F6F85">
      <w:pPr>
        <w:pStyle w:val="Tiumccp1"/>
        <w:numPr>
          <w:ilvl w:val="1"/>
          <w:numId w:val="17"/>
        </w:numPr>
      </w:pPr>
      <w:r>
        <w:t>Tóm tắt chương 1</w:t>
      </w:r>
    </w:p>
    <w:p w14:paraId="219F0FE3" w14:textId="77777777" w:rsidR="004E118F" w:rsidRDefault="004E118F" w:rsidP="004E118F">
      <w:pPr>
        <w:pStyle w:val="Chng"/>
        <w:jc w:val="center"/>
      </w:pPr>
      <w:bookmarkStart w:id="4" w:name="_Toc35716963"/>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09E6734F" w14:textId="64CF2003" w:rsidR="0056043C" w:rsidRDefault="0056586B" w:rsidP="005F6F85">
      <w:pPr>
        <w:pStyle w:val="Reference"/>
      </w:pPr>
      <w:hyperlink r:id="rId16" w:history="1">
        <w:r w:rsidR="0056043C" w:rsidRPr="0056043C">
          <w:rPr>
            <w:rStyle w:val="Hyperlink"/>
            <w:color w:val="auto"/>
            <w:u w:val="none"/>
          </w:rPr>
          <w:t>https://towardsdatascience.com/understanding-encoder-decoder-sequence-to-sequence-model-679e04af4346</w:t>
        </w:r>
      </w:hyperlink>
    </w:p>
    <w:p w14:paraId="790BECB3" w14:textId="1F8F1EA0" w:rsidR="00883A19" w:rsidRPr="00883A19" w:rsidRDefault="0056586B" w:rsidP="005F6F85">
      <w:pPr>
        <w:pStyle w:val="Reference"/>
      </w:pPr>
      <w:hyperlink r:id="rId17" w:history="1">
        <w:r w:rsidR="00883A19" w:rsidRPr="00883A19">
          <w:rPr>
            <w:rStyle w:val="Hyperlink"/>
            <w:color w:val="auto"/>
            <w:u w:val="none"/>
          </w:rPr>
          <w:t>https://towardsdatascience.com/understanding-gru-networks-2ef37df6c9be</w:t>
        </w:r>
      </w:hyperlink>
    </w:p>
    <w:p w14:paraId="6C42BD19" w14:textId="1BE60C03" w:rsidR="0066598C" w:rsidRPr="0056586B" w:rsidRDefault="005F6F85" w:rsidP="0056586B">
      <w:pPr>
        <w:pStyle w:val="Reference"/>
      </w:pPr>
      <w:r>
        <w:t>Cho, K., Van Merriënboer, B., Bahdanau, D., &amp; Bengio, Y. (2014). On the properties of neural machine</w:t>
      </w:r>
      <w:r w:rsidR="0056586B">
        <w:t xml:space="preserve"> </w:t>
      </w:r>
      <w:r>
        <w:t>translation: Encoder-decoder approaches. arXiv preprint arXiv:1409.1259.</w:t>
      </w:r>
    </w:p>
    <w:p w14:paraId="3E022A3F" w14:textId="4143728E" w:rsidR="00935605" w:rsidRPr="00126046" w:rsidRDefault="0056586B" w:rsidP="007939BE">
      <w:pPr>
        <w:pStyle w:val="Reference"/>
        <w:rPr>
          <w:lang w:val="vi-VN"/>
        </w:rPr>
      </w:pPr>
      <w:hyperlink r:id="rId18" w:history="1">
        <w:r w:rsidR="00935605" w:rsidRPr="00935605">
          <w:rPr>
            <w:rStyle w:val="Hyperlink"/>
            <w:color w:val="auto"/>
            <w:u w:val="none"/>
          </w:rPr>
          <w:t>https://www.simplilearn.com/what-is-perceptron-tutorial</w:t>
        </w:r>
      </w:hyperlink>
    </w:p>
    <w:p w14:paraId="538E7E03" w14:textId="3A2F6551" w:rsidR="00126046" w:rsidRPr="00126046" w:rsidRDefault="0056586B" w:rsidP="007939BE">
      <w:pPr>
        <w:pStyle w:val="Reference"/>
        <w:rPr>
          <w:lang w:val="vi-VN"/>
        </w:rPr>
      </w:pPr>
      <w:hyperlink r:id="rId19" w:history="1">
        <w:r w:rsidR="00126046" w:rsidRPr="00126046">
          <w:rPr>
            <w:rStyle w:val="Hyperlink"/>
            <w:color w:val="auto"/>
            <w:u w:val="none"/>
          </w:rPr>
          <w:t>http://neuralnetworksanddeeplearning.com/chap1.html</w:t>
        </w:r>
      </w:hyperlink>
    </w:p>
    <w:p w14:paraId="6B87C041" w14:textId="62312476" w:rsidR="00430DDA" w:rsidRPr="007349E9" w:rsidRDefault="0056586B" w:rsidP="007349E9">
      <w:pPr>
        <w:pStyle w:val="Reference"/>
        <w:rPr>
          <w:szCs w:val="26"/>
          <w:lang w:val="vi-VN"/>
        </w:rPr>
      </w:pPr>
      <w:hyperlink r:id="rId20" w:history="1">
        <w:r w:rsidR="007349E9" w:rsidRPr="007349E9">
          <w:rPr>
            <w:rStyle w:val="Hyperlink"/>
            <w:color w:val="auto"/>
            <w:u w:val="none"/>
          </w:rPr>
          <w:t>http://neuralnetworksanddeeplearning.com/chap2</w:t>
        </w:r>
      </w:hyperlink>
    </w:p>
    <w:sectPr w:rsidR="00430DDA" w:rsidRPr="007349E9" w:rsidSect="00FE33D3">
      <w:headerReference w:type="default" r:id="rId21"/>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8A2559" w14:textId="77777777" w:rsidR="005B6E5D" w:rsidRDefault="005B6E5D" w:rsidP="00453AB1">
      <w:r>
        <w:separator/>
      </w:r>
    </w:p>
  </w:endnote>
  <w:endnote w:type="continuationSeparator" w:id="0">
    <w:p w14:paraId="1B22EACC" w14:textId="77777777" w:rsidR="005B6E5D" w:rsidRDefault="005B6E5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81989" w14:textId="77777777" w:rsidR="005B6E5D" w:rsidRDefault="005B6E5D" w:rsidP="00453AB1">
      <w:r>
        <w:separator/>
      </w:r>
    </w:p>
  </w:footnote>
  <w:footnote w:type="continuationSeparator" w:id="0">
    <w:p w14:paraId="1B839501" w14:textId="77777777" w:rsidR="005B6E5D" w:rsidRDefault="005B6E5D"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56586B" w:rsidRDefault="0056586B">
    <w:pPr>
      <w:pStyle w:val="Header"/>
      <w:jc w:val="center"/>
    </w:pPr>
  </w:p>
  <w:p w14:paraId="15C9DD20" w14:textId="77777777" w:rsidR="0056586B" w:rsidRDefault="0056586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18CE57D2" w:rsidR="0056586B" w:rsidRDefault="0056586B">
        <w:pPr>
          <w:pStyle w:val="Header"/>
          <w:jc w:val="center"/>
        </w:pPr>
        <w:r>
          <w:fldChar w:fldCharType="begin"/>
        </w:r>
        <w:r>
          <w:instrText xml:space="preserve"> PAGE   \* MERGEFORMAT </w:instrText>
        </w:r>
        <w:r>
          <w:fldChar w:fldCharType="separate"/>
        </w:r>
        <w:r w:rsidR="00FE7E16">
          <w:rPr>
            <w:noProof/>
          </w:rPr>
          <w:t>ii</w:t>
        </w:r>
        <w:r>
          <w:rPr>
            <w:noProof/>
          </w:rPr>
          <w:fldChar w:fldCharType="end"/>
        </w:r>
      </w:p>
    </w:sdtContent>
  </w:sdt>
  <w:p w14:paraId="125BF034" w14:textId="77777777" w:rsidR="0056586B" w:rsidRDefault="0056586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5D1E11A5" w:rsidR="0056586B" w:rsidRDefault="0056586B">
    <w:pPr>
      <w:pStyle w:val="Header"/>
      <w:jc w:val="center"/>
    </w:pPr>
    <w:r>
      <w:fldChar w:fldCharType="begin"/>
    </w:r>
    <w:r>
      <w:instrText xml:space="preserve"> PAGE   \* MERGEFORMAT </w:instrText>
    </w:r>
    <w:r>
      <w:fldChar w:fldCharType="separate"/>
    </w:r>
    <w:r w:rsidR="00FE7E16">
      <w:rPr>
        <w:noProof/>
      </w:rPr>
      <w:t>9</w:t>
    </w:r>
    <w:r>
      <w:rPr>
        <w:noProof/>
      </w:rPr>
      <w:fldChar w:fldCharType="end"/>
    </w:r>
  </w:p>
  <w:p w14:paraId="3FF85E3D" w14:textId="77777777" w:rsidR="0056586B" w:rsidRDefault="005658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5F4"/>
    <w:multiLevelType w:val="hybridMultilevel"/>
    <w:tmpl w:val="53601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051DD"/>
    <w:multiLevelType w:val="hybridMultilevel"/>
    <w:tmpl w:val="A3300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B4136"/>
    <w:multiLevelType w:val="hybridMultilevel"/>
    <w:tmpl w:val="E1C85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5C7704"/>
    <w:multiLevelType w:val="hybridMultilevel"/>
    <w:tmpl w:val="C332D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3452B1"/>
    <w:multiLevelType w:val="hybridMultilevel"/>
    <w:tmpl w:val="3D5E88D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7D91C23"/>
    <w:multiLevelType w:val="hybridMultilevel"/>
    <w:tmpl w:val="53FEA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C149F"/>
    <w:multiLevelType w:val="hybridMultilevel"/>
    <w:tmpl w:val="A4CA5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A12E52"/>
    <w:multiLevelType w:val="hybridMultilevel"/>
    <w:tmpl w:val="930A6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6A5BE0"/>
    <w:multiLevelType w:val="hybridMultilevel"/>
    <w:tmpl w:val="CB564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18595D"/>
    <w:multiLevelType w:val="multilevel"/>
    <w:tmpl w:val="215296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7187ED2"/>
    <w:multiLevelType w:val="hybridMultilevel"/>
    <w:tmpl w:val="1B1EB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9C29F9"/>
    <w:multiLevelType w:val="hybridMultilevel"/>
    <w:tmpl w:val="2ECEEDE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AE713D"/>
    <w:multiLevelType w:val="hybridMultilevel"/>
    <w:tmpl w:val="0E6A3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2A445B"/>
    <w:multiLevelType w:val="hybridMultilevel"/>
    <w:tmpl w:val="1F5212FA"/>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B6F81"/>
    <w:multiLevelType w:val="hybridMultilevel"/>
    <w:tmpl w:val="0D663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F16F95"/>
    <w:multiLevelType w:val="hybridMultilevel"/>
    <w:tmpl w:val="6A6EA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4167B9"/>
    <w:multiLevelType w:val="hybridMultilevel"/>
    <w:tmpl w:val="BEAA3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441BD4"/>
    <w:multiLevelType w:val="hybridMultilevel"/>
    <w:tmpl w:val="89003CD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A93354A"/>
    <w:multiLevelType w:val="hybridMultilevel"/>
    <w:tmpl w:val="172EA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12"/>
  </w:num>
  <w:num w:numId="4">
    <w:abstractNumId w:val="3"/>
  </w:num>
  <w:num w:numId="5">
    <w:abstractNumId w:val="2"/>
  </w:num>
  <w:num w:numId="6">
    <w:abstractNumId w:val="20"/>
  </w:num>
  <w:num w:numId="7">
    <w:abstractNumId w:val="5"/>
  </w:num>
  <w:num w:numId="8">
    <w:abstractNumId w:val="11"/>
  </w:num>
  <w:num w:numId="9">
    <w:abstractNumId w:val="8"/>
  </w:num>
  <w:num w:numId="10">
    <w:abstractNumId w:val="6"/>
  </w:num>
  <w:num w:numId="11">
    <w:abstractNumId w:val="16"/>
  </w:num>
  <w:num w:numId="12">
    <w:abstractNumId w:val="17"/>
  </w:num>
  <w:num w:numId="13">
    <w:abstractNumId w:val="0"/>
  </w:num>
  <w:num w:numId="14">
    <w:abstractNumId w:val="14"/>
  </w:num>
  <w:num w:numId="15">
    <w:abstractNumId w:val="15"/>
  </w:num>
  <w:num w:numId="16">
    <w:abstractNumId w:val="13"/>
  </w:num>
  <w:num w:numId="17">
    <w:abstractNumId w:val="19"/>
  </w:num>
  <w:num w:numId="18">
    <w:abstractNumId w:val="18"/>
  </w:num>
  <w:num w:numId="19">
    <w:abstractNumId w:val="9"/>
  </w:num>
  <w:num w:numId="20">
    <w:abstractNumId w:val="7"/>
  </w:num>
  <w:num w:numId="21">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2141"/>
    <w:rsid w:val="00012FCF"/>
    <w:rsid w:val="00013AB5"/>
    <w:rsid w:val="00017780"/>
    <w:rsid w:val="0002312C"/>
    <w:rsid w:val="0002427F"/>
    <w:rsid w:val="0002429F"/>
    <w:rsid w:val="00024496"/>
    <w:rsid w:val="00026A8A"/>
    <w:rsid w:val="000279A5"/>
    <w:rsid w:val="00031249"/>
    <w:rsid w:val="00031655"/>
    <w:rsid w:val="00031FC9"/>
    <w:rsid w:val="0003286D"/>
    <w:rsid w:val="00042344"/>
    <w:rsid w:val="00050323"/>
    <w:rsid w:val="00053424"/>
    <w:rsid w:val="00055704"/>
    <w:rsid w:val="00063543"/>
    <w:rsid w:val="00064BF1"/>
    <w:rsid w:val="00065616"/>
    <w:rsid w:val="00065B87"/>
    <w:rsid w:val="00070428"/>
    <w:rsid w:val="0007412E"/>
    <w:rsid w:val="000753EF"/>
    <w:rsid w:val="00076FBA"/>
    <w:rsid w:val="00077235"/>
    <w:rsid w:val="000820D8"/>
    <w:rsid w:val="00082887"/>
    <w:rsid w:val="00085BF4"/>
    <w:rsid w:val="000929C8"/>
    <w:rsid w:val="00092CF3"/>
    <w:rsid w:val="000977CA"/>
    <w:rsid w:val="000A13F2"/>
    <w:rsid w:val="000A1DCC"/>
    <w:rsid w:val="000A21A6"/>
    <w:rsid w:val="000A21DE"/>
    <w:rsid w:val="000A6837"/>
    <w:rsid w:val="000A74DD"/>
    <w:rsid w:val="000A7EAC"/>
    <w:rsid w:val="000B2126"/>
    <w:rsid w:val="000B27FA"/>
    <w:rsid w:val="000B74DD"/>
    <w:rsid w:val="000C01E2"/>
    <w:rsid w:val="000C08CF"/>
    <w:rsid w:val="000C3C20"/>
    <w:rsid w:val="000C40B5"/>
    <w:rsid w:val="000C5D8F"/>
    <w:rsid w:val="000D1EC8"/>
    <w:rsid w:val="000E0BD6"/>
    <w:rsid w:val="000E19EE"/>
    <w:rsid w:val="000E3A1B"/>
    <w:rsid w:val="000E3B05"/>
    <w:rsid w:val="000E4B0A"/>
    <w:rsid w:val="000E5BC2"/>
    <w:rsid w:val="000E7A6F"/>
    <w:rsid w:val="000F11DB"/>
    <w:rsid w:val="000F33C4"/>
    <w:rsid w:val="000F3AE5"/>
    <w:rsid w:val="000F59D3"/>
    <w:rsid w:val="000F7AC4"/>
    <w:rsid w:val="0010074D"/>
    <w:rsid w:val="00101E8C"/>
    <w:rsid w:val="001124C2"/>
    <w:rsid w:val="001132D5"/>
    <w:rsid w:val="001208E1"/>
    <w:rsid w:val="00120A40"/>
    <w:rsid w:val="00121105"/>
    <w:rsid w:val="001244B2"/>
    <w:rsid w:val="00126046"/>
    <w:rsid w:val="001272A8"/>
    <w:rsid w:val="001332BD"/>
    <w:rsid w:val="001361EC"/>
    <w:rsid w:val="00136269"/>
    <w:rsid w:val="00142590"/>
    <w:rsid w:val="0014350A"/>
    <w:rsid w:val="00147ECC"/>
    <w:rsid w:val="001507BF"/>
    <w:rsid w:val="0015101F"/>
    <w:rsid w:val="00151AA1"/>
    <w:rsid w:val="001528D7"/>
    <w:rsid w:val="00156666"/>
    <w:rsid w:val="00156E3E"/>
    <w:rsid w:val="00160981"/>
    <w:rsid w:val="00162229"/>
    <w:rsid w:val="001643CC"/>
    <w:rsid w:val="00165CE8"/>
    <w:rsid w:val="00176345"/>
    <w:rsid w:val="00181294"/>
    <w:rsid w:val="0018197E"/>
    <w:rsid w:val="00182FA3"/>
    <w:rsid w:val="00184640"/>
    <w:rsid w:val="00184CDB"/>
    <w:rsid w:val="00186AE7"/>
    <w:rsid w:val="0019101E"/>
    <w:rsid w:val="001922B2"/>
    <w:rsid w:val="001956C6"/>
    <w:rsid w:val="001966DB"/>
    <w:rsid w:val="00196D4F"/>
    <w:rsid w:val="00197EB7"/>
    <w:rsid w:val="001A0337"/>
    <w:rsid w:val="001A5663"/>
    <w:rsid w:val="001A61EB"/>
    <w:rsid w:val="001A79F7"/>
    <w:rsid w:val="001B34E6"/>
    <w:rsid w:val="001B495D"/>
    <w:rsid w:val="001B7BE6"/>
    <w:rsid w:val="001C0BAD"/>
    <w:rsid w:val="001C1463"/>
    <w:rsid w:val="001C4150"/>
    <w:rsid w:val="001D5DDB"/>
    <w:rsid w:val="001E10C7"/>
    <w:rsid w:val="001E77B6"/>
    <w:rsid w:val="001F2A82"/>
    <w:rsid w:val="001F4DD6"/>
    <w:rsid w:val="001F5B95"/>
    <w:rsid w:val="001F63D4"/>
    <w:rsid w:val="001F6E82"/>
    <w:rsid w:val="001F71AD"/>
    <w:rsid w:val="002014FC"/>
    <w:rsid w:val="0020373E"/>
    <w:rsid w:val="00207DC2"/>
    <w:rsid w:val="002125D4"/>
    <w:rsid w:val="00212733"/>
    <w:rsid w:val="00213EAE"/>
    <w:rsid w:val="00215FAA"/>
    <w:rsid w:val="00225E4A"/>
    <w:rsid w:val="002265BD"/>
    <w:rsid w:val="0023226E"/>
    <w:rsid w:val="00236C22"/>
    <w:rsid w:val="0024215E"/>
    <w:rsid w:val="00243268"/>
    <w:rsid w:val="00252F26"/>
    <w:rsid w:val="00254844"/>
    <w:rsid w:val="00260164"/>
    <w:rsid w:val="00261B2E"/>
    <w:rsid w:val="002721F6"/>
    <w:rsid w:val="00283CD6"/>
    <w:rsid w:val="002873C4"/>
    <w:rsid w:val="00291721"/>
    <w:rsid w:val="00291FC0"/>
    <w:rsid w:val="00292E13"/>
    <w:rsid w:val="002936C1"/>
    <w:rsid w:val="00294F16"/>
    <w:rsid w:val="002967E8"/>
    <w:rsid w:val="002A1ABE"/>
    <w:rsid w:val="002A5638"/>
    <w:rsid w:val="002B39EA"/>
    <w:rsid w:val="002B69EE"/>
    <w:rsid w:val="002C0F64"/>
    <w:rsid w:val="002C5B6E"/>
    <w:rsid w:val="002C7BE2"/>
    <w:rsid w:val="002D0066"/>
    <w:rsid w:val="002D1C36"/>
    <w:rsid w:val="002D1D6A"/>
    <w:rsid w:val="002D1DE8"/>
    <w:rsid w:val="002D47ED"/>
    <w:rsid w:val="002D4EC3"/>
    <w:rsid w:val="002D5744"/>
    <w:rsid w:val="002D781A"/>
    <w:rsid w:val="002D796D"/>
    <w:rsid w:val="002E017C"/>
    <w:rsid w:val="002E135E"/>
    <w:rsid w:val="002E2170"/>
    <w:rsid w:val="002E4B0A"/>
    <w:rsid w:val="002F0AAD"/>
    <w:rsid w:val="002F13A1"/>
    <w:rsid w:val="002F3D8A"/>
    <w:rsid w:val="002F6393"/>
    <w:rsid w:val="002F6550"/>
    <w:rsid w:val="00300F22"/>
    <w:rsid w:val="00310089"/>
    <w:rsid w:val="00314357"/>
    <w:rsid w:val="00314974"/>
    <w:rsid w:val="00315F42"/>
    <w:rsid w:val="00316DE0"/>
    <w:rsid w:val="003218FF"/>
    <w:rsid w:val="00323585"/>
    <w:rsid w:val="00324EB7"/>
    <w:rsid w:val="00325B7D"/>
    <w:rsid w:val="00325F1D"/>
    <w:rsid w:val="0032660B"/>
    <w:rsid w:val="00332CD1"/>
    <w:rsid w:val="00335A25"/>
    <w:rsid w:val="0034795C"/>
    <w:rsid w:val="00347CFE"/>
    <w:rsid w:val="003525A8"/>
    <w:rsid w:val="00353492"/>
    <w:rsid w:val="00356CF3"/>
    <w:rsid w:val="00357705"/>
    <w:rsid w:val="00360337"/>
    <w:rsid w:val="003608C9"/>
    <w:rsid w:val="00360AB5"/>
    <w:rsid w:val="0036108A"/>
    <w:rsid w:val="00367718"/>
    <w:rsid w:val="00367CA4"/>
    <w:rsid w:val="003759E8"/>
    <w:rsid w:val="003766D3"/>
    <w:rsid w:val="00376938"/>
    <w:rsid w:val="003808C7"/>
    <w:rsid w:val="003824A6"/>
    <w:rsid w:val="003836C5"/>
    <w:rsid w:val="00393D3A"/>
    <w:rsid w:val="00393F04"/>
    <w:rsid w:val="003955FB"/>
    <w:rsid w:val="00396CE3"/>
    <w:rsid w:val="003A1378"/>
    <w:rsid w:val="003A1ED9"/>
    <w:rsid w:val="003A50F6"/>
    <w:rsid w:val="003B4867"/>
    <w:rsid w:val="003B5C9D"/>
    <w:rsid w:val="003B62C7"/>
    <w:rsid w:val="003C3B0E"/>
    <w:rsid w:val="003C523D"/>
    <w:rsid w:val="003D266A"/>
    <w:rsid w:val="003D3428"/>
    <w:rsid w:val="003D555C"/>
    <w:rsid w:val="003D55B8"/>
    <w:rsid w:val="003D5BEE"/>
    <w:rsid w:val="003D7AB5"/>
    <w:rsid w:val="003E5CD9"/>
    <w:rsid w:val="003E6959"/>
    <w:rsid w:val="003E707F"/>
    <w:rsid w:val="003E7FBA"/>
    <w:rsid w:val="003F3DE9"/>
    <w:rsid w:val="003F60B7"/>
    <w:rsid w:val="003F7113"/>
    <w:rsid w:val="004000AD"/>
    <w:rsid w:val="004012F0"/>
    <w:rsid w:val="00407243"/>
    <w:rsid w:val="0041596E"/>
    <w:rsid w:val="00420DAF"/>
    <w:rsid w:val="00421103"/>
    <w:rsid w:val="00421151"/>
    <w:rsid w:val="00421A62"/>
    <w:rsid w:val="00421EAC"/>
    <w:rsid w:val="0042367A"/>
    <w:rsid w:val="00426A40"/>
    <w:rsid w:val="00430DDA"/>
    <w:rsid w:val="004325DF"/>
    <w:rsid w:val="00433EE3"/>
    <w:rsid w:val="00433EF9"/>
    <w:rsid w:val="004358C7"/>
    <w:rsid w:val="004371E6"/>
    <w:rsid w:val="00437B44"/>
    <w:rsid w:val="004408E5"/>
    <w:rsid w:val="00442F42"/>
    <w:rsid w:val="00446BAC"/>
    <w:rsid w:val="00450E3F"/>
    <w:rsid w:val="00453AB1"/>
    <w:rsid w:val="004547C6"/>
    <w:rsid w:val="00455539"/>
    <w:rsid w:val="0045615A"/>
    <w:rsid w:val="00460ED1"/>
    <w:rsid w:val="00461E5B"/>
    <w:rsid w:val="004620AD"/>
    <w:rsid w:val="004629EA"/>
    <w:rsid w:val="00472180"/>
    <w:rsid w:val="00484629"/>
    <w:rsid w:val="0048473A"/>
    <w:rsid w:val="00485A4C"/>
    <w:rsid w:val="00487B4B"/>
    <w:rsid w:val="00490579"/>
    <w:rsid w:val="004909A1"/>
    <w:rsid w:val="0049125E"/>
    <w:rsid w:val="00494298"/>
    <w:rsid w:val="004967C4"/>
    <w:rsid w:val="004A48F4"/>
    <w:rsid w:val="004A5B4F"/>
    <w:rsid w:val="004A7C39"/>
    <w:rsid w:val="004B1432"/>
    <w:rsid w:val="004B405A"/>
    <w:rsid w:val="004C539E"/>
    <w:rsid w:val="004D1E0D"/>
    <w:rsid w:val="004D3697"/>
    <w:rsid w:val="004D4FCD"/>
    <w:rsid w:val="004D6DB4"/>
    <w:rsid w:val="004D6DE0"/>
    <w:rsid w:val="004E118F"/>
    <w:rsid w:val="004E3C16"/>
    <w:rsid w:val="004F05A0"/>
    <w:rsid w:val="004F10F4"/>
    <w:rsid w:val="004F1FA4"/>
    <w:rsid w:val="004F389E"/>
    <w:rsid w:val="004F5183"/>
    <w:rsid w:val="004F5C90"/>
    <w:rsid w:val="004F6105"/>
    <w:rsid w:val="004F6A28"/>
    <w:rsid w:val="004F6A9C"/>
    <w:rsid w:val="004F7458"/>
    <w:rsid w:val="0050415E"/>
    <w:rsid w:val="00505570"/>
    <w:rsid w:val="00505ADA"/>
    <w:rsid w:val="00506851"/>
    <w:rsid w:val="00507BF7"/>
    <w:rsid w:val="0051362C"/>
    <w:rsid w:val="00513AA5"/>
    <w:rsid w:val="0051637D"/>
    <w:rsid w:val="00522302"/>
    <w:rsid w:val="00524ABE"/>
    <w:rsid w:val="00531F4F"/>
    <w:rsid w:val="0053389A"/>
    <w:rsid w:val="005340C2"/>
    <w:rsid w:val="005351BA"/>
    <w:rsid w:val="00535A4C"/>
    <w:rsid w:val="00535B2D"/>
    <w:rsid w:val="0054081E"/>
    <w:rsid w:val="00541EE5"/>
    <w:rsid w:val="005422CC"/>
    <w:rsid w:val="00542F1C"/>
    <w:rsid w:val="0054348A"/>
    <w:rsid w:val="005533F6"/>
    <w:rsid w:val="005564DB"/>
    <w:rsid w:val="0056043C"/>
    <w:rsid w:val="0056172F"/>
    <w:rsid w:val="0056501A"/>
    <w:rsid w:val="0056586B"/>
    <w:rsid w:val="00567BB3"/>
    <w:rsid w:val="0057066A"/>
    <w:rsid w:val="00571CF9"/>
    <w:rsid w:val="00574B92"/>
    <w:rsid w:val="005750D2"/>
    <w:rsid w:val="00576792"/>
    <w:rsid w:val="00576F9B"/>
    <w:rsid w:val="00581D4B"/>
    <w:rsid w:val="00584258"/>
    <w:rsid w:val="00585674"/>
    <w:rsid w:val="00585A5B"/>
    <w:rsid w:val="005868C5"/>
    <w:rsid w:val="00587C99"/>
    <w:rsid w:val="005903A8"/>
    <w:rsid w:val="00590820"/>
    <w:rsid w:val="00593372"/>
    <w:rsid w:val="00593511"/>
    <w:rsid w:val="00593E68"/>
    <w:rsid w:val="00596504"/>
    <w:rsid w:val="005A1EC8"/>
    <w:rsid w:val="005A492C"/>
    <w:rsid w:val="005A7345"/>
    <w:rsid w:val="005B1193"/>
    <w:rsid w:val="005B2A3C"/>
    <w:rsid w:val="005B4914"/>
    <w:rsid w:val="005B4E45"/>
    <w:rsid w:val="005B6AEA"/>
    <w:rsid w:val="005B6E5D"/>
    <w:rsid w:val="005C3093"/>
    <w:rsid w:val="005C6BFE"/>
    <w:rsid w:val="005D09ED"/>
    <w:rsid w:val="005D2878"/>
    <w:rsid w:val="005D31B9"/>
    <w:rsid w:val="005D5C20"/>
    <w:rsid w:val="005D5FB6"/>
    <w:rsid w:val="005E146F"/>
    <w:rsid w:val="005E212A"/>
    <w:rsid w:val="005E2B21"/>
    <w:rsid w:val="005E44F5"/>
    <w:rsid w:val="005F6916"/>
    <w:rsid w:val="005F6F85"/>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72A3"/>
    <w:rsid w:val="00650D6A"/>
    <w:rsid w:val="0065134C"/>
    <w:rsid w:val="00656A9D"/>
    <w:rsid w:val="00660B07"/>
    <w:rsid w:val="00664418"/>
    <w:rsid w:val="0066598C"/>
    <w:rsid w:val="006663B7"/>
    <w:rsid w:val="00666696"/>
    <w:rsid w:val="006706B7"/>
    <w:rsid w:val="006711E6"/>
    <w:rsid w:val="00674B61"/>
    <w:rsid w:val="00680009"/>
    <w:rsid w:val="006808AF"/>
    <w:rsid w:val="00682BDB"/>
    <w:rsid w:val="00684F43"/>
    <w:rsid w:val="006851C5"/>
    <w:rsid w:val="006865DF"/>
    <w:rsid w:val="00695A72"/>
    <w:rsid w:val="006A0D77"/>
    <w:rsid w:val="006A0DA9"/>
    <w:rsid w:val="006A25A6"/>
    <w:rsid w:val="006A34F0"/>
    <w:rsid w:val="006A4388"/>
    <w:rsid w:val="006B093A"/>
    <w:rsid w:val="006B1CF6"/>
    <w:rsid w:val="006B4B89"/>
    <w:rsid w:val="006B7E17"/>
    <w:rsid w:val="006C476A"/>
    <w:rsid w:val="006C495D"/>
    <w:rsid w:val="006C56C8"/>
    <w:rsid w:val="006C572A"/>
    <w:rsid w:val="006C707A"/>
    <w:rsid w:val="006C7740"/>
    <w:rsid w:val="006D4196"/>
    <w:rsid w:val="006D4F92"/>
    <w:rsid w:val="006D603E"/>
    <w:rsid w:val="006E1F94"/>
    <w:rsid w:val="006E7DBB"/>
    <w:rsid w:val="00702F08"/>
    <w:rsid w:val="00704845"/>
    <w:rsid w:val="00707FA7"/>
    <w:rsid w:val="007100B9"/>
    <w:rsid w:val="00710C20"/>
    <w:rsid w:val="00711E70"/>
    <w:rsid w:val="00712C30"/>
    <w:rsid w:val="0071383E"/>
    <w:rsid w:val="00715E82"/>
    <w:rsid w:val="0072031C"/>
    <w:rsid w:val="00721498"/>
    <w:rsid w:val="00723B2E"/>
    <w:rsid w:val="00725D29"/>
    <w:rsid w:val="00727622"/>
    <w:rsid w:val="00730A8F"/>
    <w:rsid w:val="00732878"/>
    <w:rsid w:val="00732D19"/>
    <w:rsid w:val="007342F5"/>
    <w:rsid w:val="00734970"/>
    <w:rsid w:val="007349E9"/>
    <w:rsid w:val="00737340"/>
    <w:rsid w:val="00741059"/>
    <w:rsid w:val="00745C35"/>
    <w:rsid w:val="00750D56"/>
    <w:rsid w:val="00751F2D"/>
    <w:rsid w:val="00753CDD"/>
    <w:rsid w:val="00754CAE"/>
    <w:rsid w:val="00754F13"/>
    <w:rsid w:val="0075627D"/>
    <w:rsid w:val="00757DBF"/>
    <w:rsid w:val="0076287C"/>
    <w:rsid w:val="007655CE"/>
    <w:rsid w:val="0077294F"/>
    <w:rsid w:val="007735CA"/>
    <w:rsid w:val="0077489F"/>
    <w:rsid w:val="00775A3C"/>
    <w:rsid w:val="00776D59"/>
    <w:rsid w:val="00780696"/>
    <w:rsid w:val="007900D8"/>
    <w:rsid w:val="007904B4"/>
    <w:rsid w:val="00791EED"/>
    <w:rsid w:val="007939BE"/>
    <w:rsid w:val="0079421B"/>
    <w:rsid w:val="00795551"/>
    <w:rsid w:val="00795DC3"/>
    <w:rsid w:val="007A3C2A"/>
    <w:rsid w:val="007A45A0"/>
    <w:rsid w:val="007B1A23"/>
    <w:rsid w:val="007B1E97"/>
    <w:rsid w:val="007B4DCB"/>
    <w:rsid w:val="007B7FF5"/>
    <w:rsid w:val="007C097E"/>
    <w:rsid w:val="007C7807"/>
    <w:rsid w:val="007D627E"/>
    <w:rsid w:val="007D6EFE"/>
    <w:rsid w:val="007E346B"/>
    <w:rsid w:val="007E6AB9"/>
    <w:rsid w:val="007E7FF7"/>
    <w:rsid w:val="007F2CAC"/>
    <w:rsid w:val="007F3DCE"/>
    <w:rsid w:val="007F627C"/>
    <w:rsid w:val="007F698D"/>
    <w:rsid w:val="00801F8B"/>
    <w:rsid w:val="00803E3D"/>
    <w:rsid w:val="0081092F"/>
    <w:rsid w:val="00813B6E"/>
    <w:rsid w:val="00813DB3"/>
    <w:rsid w:val="00813FA9"/>
    <w:rsid w:val="00816338"/>
    <w:rsid w:val="0081657B"/>
    <w:rsid w:val="00817969"/>
    <w:rsid w:val="00821DE5"/>
    <w:rsid w:val="008257FC"/>
    <w:rsid w:val="00834E0E"/>
    <w:rsid w:val="0083672A"/>
    <w:rsid w:val="008376AD"/>
    <w:rsid w:val="008408E4"/>
    <w:rsid w:val="008418A8"/>
    <w:rsid w:val="008435BC"/>
    <w:rsid w:val="00844395"/>
    <w:rsid w:val="00844868"/>
    <w:rsid w:val="00844C8B"/>
    <w:rsid w:val="008465E0"/>
    <w:rsid w:val="0085012C"/>
    <w:rsid w:val="008503FB"/>
    <w:rsid w:val="00852481"/>
    <w:rsid w:val="00853B30"/>
    <w:rsid w:val="008556E1"/>
    <w:rsid w:val="00861D58"/>
    <w:rsid w:val="00862706"/>
    <w:rsid w:val="00862A49"/>
    <w:rsid w:val="00865446"/>
    <w:rsid w:val="00865BFC"/>
    <w:rsid w:val="00866E87"/>
    <w:rsid w:val="00867C2D"/>
    <w:rsid w:val="00870A0D"/>
    <w:rsid w:val="008729FA"/>
    <w:rsid w:val="00880D36"/>
    <w:rsid w:val="00883A19"/>
    <w:rsid w:val="008842C0"/>
    <w:rsid w:val="00885F68"/>
    <w:rsid w:val="00887EA4"/>
    <w:rsid w:val="00891D66"/>
    <w:rsid w:val="00892552"/>
    <w:rsid w:val="008944BF"/>
    <w:rsid w:val="00895987"/>
    <w:rsid w:val="00895EBB"/>
    <w:rsid w:val="00897C9D"/>
    <w:rsid w:val="008A3F77"/>
    <w:rsid w:val="008A4B41"/>
    <w:rsid w:val="008A6D11"/>
    <w:rsid w:val="008A737E"/>
    <w:rsid w:val="008A76A5"/>
    <w:rsid w:val="008A794C"/>
    <w:rsid w:val="008B3D1F"/>
    <w:rsid w:val="008B5253"/>
    <w:rsid w:val="008B62FC"/>
    <w:rsid w:val="008B6327"/>
    <w:rsid w:val="008C05EB"/>
    <w:rsid w:val="008C4106"/>
    <w:rsid w:val="008C5E5A"/>
    <w:rsid w:val="008C7123"/>
    <w:rsid w:val="008C789A"/>
    <w:rsid w:val="008D3EEB"/>
    <w:rsid w:val="008D7F73"/>
    <w:rsid w:val="008E0D35"/>
    <w:rsid w:val="008E2643"/>
    <w:rsid w:val="008E6453"/>
    <w:rsid w:val="008F0B37"/>
    <w:rsid w:val="008F0B7D"/>
    <w:rsid w:val="008F3B9A"/>
    <w:rsid w:val="008F4909"/>
    <w:rsid w:val="008F5B51"/>
    <w:rsid w:val="0090031E"/>
    <w:rsid w:val="00905A6F"/>
    <w:rsid w:val="00906FCA"/>
    <w:rsid w:val="009105F9"/>
    <w:rsid w:val="009206DC"/>
    <w:rsid w:val="00921C90"/>
    <w:rsid w:val="00925ED1"/>
    <w:rsid w:val="00926526"/>
    <w:rsid w:val="00926A21"/>
    <w:rsid w:val="009338CC"/>
    <w:rsid w:val="00935605"/>
    <w:rsid w:val="00935B15"/>
    <w:rsid w:val="00936467"/>
    <w:rsid w:val="00936AC3"/>
    <w:rsid w:val="00942B81"/>
    <w:rsid w:val="0094502B"/>
    <w:rsid w:val="009460A8"/>
    <w:rsid w:val="00961CD5"/>
    <w:rsid w:val="00962609"/>
    <w:rsid w:val="00964012"/>
    <w:rsid w:val="009654D5"/>
    <w:rsid w:val="0096764D"/>
    <w:rsid w:val="009727D8"/>
    <w:rsid w:val="00976E23"/>
    <w:rsid w:val="0097741C"/>
    <w:rsid w:val="009803B9"/>
    <w:rsid w:val="00982E86"/>
    <w:rsid w:val="00983ED5"/>
    <w:rsid w:val="009863B4"/>
    <w:rsid w:val="0098652D"/>
    <w:rsid w:val="00987122"/>
    <w:rsid w:val="00987C38"/>
    <w:rsid w:val="00991419"/>
    <w:rsid w:val="0099157D"/>
    <w:rsid w:val="00993E97"/>
    <w:rsid w:val="00995CC3"/>
    <w:rsid w:val="009A09C3"/>
    <w:rsid w:val="009A3BCB"/>
    <w:rsid w:val="009A3DD0"/>
    <w:rsid w:val="009B0E8B"/>
    <w:rsid w:val="009C0EA6"/>
    <w:rsid w:val="009C1478"/>
    <w:rsid w:val="009C2A0F"/>
    <w:rsid w:val="009C3323"/>
    <w:rsid w:val="009D1E54"/>
    <w:rsid w:val="009D1F54"/>
    <w:rsid w:val="009E3DFC"/>
    <w:rsid w:val="009E6644"/>
    <w:rsid w:val="009F09EA"/>
    <w:rsid w:val="009F0AC6"/>
    <w:rsid w:val="009F40FA"/>
    <w:rsid w:val="009F458E"/>
    <w:rsid w:val="009F6118"/>
    <w:rsid w:val="00A00711"/>
    <w:rsid w:val="00A0408A"/>
    <w:rsid w:val="00A043ED"/>
    <w:rsid w:val="00A04528"/>
    <w:rsid w:val="00A0582D"/>
    <w:rsid w:val="00A06B7E"/>
    <w:rsid w:val="00A07206"/>
    <w:rsid w:val="00A07F2B"/>
    <w:rsid w:val="00A1260B"/>
    <w:rsid w:val="00A15978"/>
    <w:rsid w:val="00A15B17"/>
    <w:rsid w:val="00A16A45"/>
    <w:rsid w:val="00A21FEA"/>
    <w:rsid w:val="00A220FC"/>
    <w:rsid w:val="00A26EE8"/>
    <w:rsid w:val="00A30656"/>
    <w:rsid w:val="00A308A3"/>
    <w:rsid w:val="00A32C0F"/>
    <w:rsid w:val="00A33543"/>
    <w:rsid w:val="00A3431E"/>
    <w:rsid w:val="00A36318"/>
    <w:rsid w:val="00A42464"/>
    <w:rsid w:val="00A42540"/>
    <w:rsid w:val="00A505FD"/>
    <w:rsid w:val="00A5312F"/>
    <w:rsid w:val="00A54F94"/>
    <w:rsid w:val="00A56B3F"/>
    <w:rsid w:val="00A625B5"/>
    <w:rsid w:val="00A62E0A"/>
    <w:rsid w:val="00A702A6"/>
    <w:rsid w:val="00A72058"/>
    <w:rsid w:val="00A739F7"/>
    <w:rsid w:val="00A74F0B"/>
    <w:rsid w:val="00A7557A"/>
    <w:rsid w:val="00A822F8"/>
    <w:rsid w:val="00A82BD6"/>
    <w:rsid w:val="00A8417D"/>
    <w:rsid w:val="00A84C77"/>
    <w:rsid w:val="00A91984"/>
    <w:rsid w:val="00A919E1"/>
    <w:rsid w:val="00A93A03"/>
    <w:rsid w:val="00A94EC2"/>
    <w:rsid w:val="00A95EBB"/>
    <w:rsid w:val="00AA0FB1"/>
    <w:rsid w:val="00AA3F58"/>
    <w:rsid w:val="00AA6BDA"/>
    <w:rsid w:val="00AB3697"/>
    <w:rsid w:val="00AB3DD8"/>
    <w:rsid w:val="00AB41F0"/>
    <w:rsid w:val="00AB6A45"/>
    <w:rsid w:val="00AC1455"/>
    <w:rsid w:val="00AC42D2"/>
    <w:rsid w:val="00AC5CD5"/>
    <w:rsid w:val="00AC7C92"/>
    <w:rsid w:val="00AD17AB"/>
    <w:rsid w:val="00AD1889"/>
    <w:rsid w:val="00AD2073"/>
    <w:rsid w:val="00AD3848"/>
    <w:rsid w:val="00AD566E"/>
    <w:rsid w:val="00AD66EF"/>
    <w:rsid w:val="00AE1556"/>
    <w:rsid w:val="00AE293F"/>
    <w:rsid w:val="00AE6B60"/>
    <w:rsid w:val="00AF5185"/>
    <w:rsid w:val="00AF54F9"/>
    <w:rsid w:val="00AF5501"/>
    <w:rsid w:val="00AF5772"/>
    <w:rsid w:val="00AF6055"/>
    <w:rsid w:val="00AF62F8"/>
    <w:rsid w:val="00B0103B"/>
    <w:rsid w:val="00B013AE"/>
    <w:rsid w:val="00B047ED"/>
    <w:rsid w:val="00B04842"/>
    <w:rsid w:val="00B04BB1"/>
    <w:rsid w:val="00B11819"/>
    <w:rsid w:val="00B118C8"/>
    <w:rsid w:val="00B12FF3"/>
    <w:rsid w:val="00B14D6E"/>
    <w:rsid w:val="00B22CC5"/>
    <w:rsid w:val="00B242CD"/>
    <w:rsid w:val="00B24D4D"/>
    <w:rsid w:val="00B2780D"/>
    <w:rsid w:val="00B32275"/>
    <w:rsid w:val="00B32A48"/>
    <w:rsid w:val="00B32CD9"/>
    <w:rsid w:val="00B3339A"/>
    <w:rsid w:val="00B33F94"/>
    <w:rsid w:val="00B35FA9"/>
    <w:rsid w:val="00B37169"/>
    <w:rsid w:val="00B41860"/>
    <w:rsid w:val="00B41DB8"/>
    <w:rsid w:val="00B43601"/>
    <w:rsid w:val="00B4429D"/>
    <w:rsid w:val="00B4485C"/>
    <w:rsid w:val="00B45333"/>
    <w:rsid w:val="00B518C3"/>
    <w:rsid w:val="00B55DA6"/>
    <w:rsid w:val="00B622F9"/>
    <w:rsid w:val="00B639DC"/>
    <w:rsid w:val="00B63EC7"/>
    <w:rsid w:val="00B65E46"/>
    <w:rsid w:val="00B7125D"/>
    <w:rsid w:val="00B73D9F"/>
    <w:rsid w:val="00B76B88"/>
    <w:rsid w:val="00B76BDD"/>
    <w:rsid w:val="00B77C27"/>
    <w:rsid w:val="00B81228"/>
    <w:rsid w:val="00B82160"/>
    <w:rsid w:val="00B8489D"/>
    <w:rsid w:val="00B85E8C"/>
    <w:rsid w:val="00B872F5"/>
    <w:rsid w:val="00B9208E"/>
    <w:rsid w:val="00B94E3A"/>
    <w:rsid w:val="00B950E7"/>
    <w:rsid w:val="00BA055B"/>
    <w:rsid w:val="00BA178C"/>
    <w:rsid w:val="00BA1E74"/>
    <w:rsid w:val="00BA612A"/>
    <w:rsid w:val="00BA7DEF"/>
    <w:rsid w:val="00BB08D3"/>
    <w:rsid w:val="00BB2B2A"/>
    <w:rsid w:val="00BC3845"/>
    <w:rsid w:val="00BC68DB"/>
    <w:rsid w:val="00BD20BA"/>
    <w:rsid w:val="00BD2599"/>
    <w:rsid w:val="00BD2D7C"/>
    <w:rsid w:val="00BD3B87"/>
    <w:rsid w:val="00BD4996"/>
    <w:rsid w:val="00BD4F90"/>
    <w:rsid w:val="00BD6B1F"/>
    <w:rsid w:val="00BE1CD1"/>
    <w:rsid w:val="00BE6F86"/>
    <w:rsid w:val="00BE772B"/>
    <w:rsid w:val="00BE7BEA"/>
    <w:rsid w:val="00BF1E40"/>
    <w:rsid w:val="00BF704A"/>
    <w:rsid w:val="00C17E48"/>
    <w:rsid w:val="00C211FF"/>
    <w:rsid w:val="00C21FED"/>
    <w:rsid w:val="00C24947"/>
    <w:rsid w:val="00C2507C"/>
    <w:rsid w:val="00C335ED"/>
    <w:rsid w:val="00C35137"/>
    <w:rsid w:val="00C37A69"/>
    <w:rsid w:val="00C40FCD"/>
    <w:rsid w:val="00C4187E"/>
    <w:rsid w:val="00C43775"/>
    <w:rsid w:val="00C43AC6"/>
    <w:rsid w:val="00C558B7"/>
    <w:rsid w:val="00C56066"/>
    <w:rsid w:val="00C56904"/>
    <w:rsid w:val="00C56D04"/>
    <w:rsid w:val="00C57C26"/>
    <w:rsid w:val="00C6057B"/>
    <w:rsid w:val="00C641B3"/>
    <w:rsid w:val="00C704F4"/>
    <w:rsid w:val="00C70A1B"/>
    <w:rsid w:val="00C71764"/>
    <w:rsid w:val="00C72330"/>
    <w:rsid w:val="00C74F54"/>
    <w:rsid w:val="00C75086"/>
    <w:rsid w:val="00C80A4C"/>
    <w:rsid w:val="00C8478C"/>
    <w:rsid w:val="00C86F36"/>
    <w:rsid w:val="00C872F0"/>
    <w:rsid w:val="00C873C6"/>
    <w:rsid w:val="00CA0BDD"/>
    <w:rsid w:val="00CA1AAB"/>
    <w:rsid w:val="00CA1C39"/>
    <w:rsid w:val="00CA253F"/>
    <w:rsid w:val="00CA2AE8"/>
    <w:rsid w:val="00CA3867"/>
    <w:rsid w:val="00CB2383"/>
    <w:rsid w:val="00CB2611"/>
    <w:rsid w:val="00CB4CC6"/>
    <w:rsid w:val="00CB533B"/>
    <w:rsid w:val="00CB5E7B"/>
    <w:rsid w:val="00CB7631"/>
    <w:rsid w:val="00CC141B"/>
    <w:rsid w:val="00CC2D1C"/>
    <w:rsid w:val="00CC5FC2"/>
    <w:rsid w:val="00CC65A4"/>
    <w:rsid w:val="00CD13EC"/>
    <w:rsid w:val="00CD25DE"/>
    <w:rsid w:val="00CD398C"/>
    <w:rsid w:val="00CD3AE5"/>
    <w:rsid w:val="00CD3F3B"/>
    <w:rsid w:val="00CD406F"/>
    <w:rsid w:val="00CD76BC"/>
    <w:rsid w:val="00CE019B"/>
    <w:rsid w:val="00CE2E57"/>
    <w:rsid w:val="00CE2FAC"/>
    <w:rsid w:val="00CE4252"/>
    <w:rsid w:val="00CE5555"/>
    <w:rsid w:val="00CE7214"/>
    <w:rsid w:val="00CE75B2"/>
    <w:rsid w:val="00CF1A50"/>
    <w:rsid w:val="00CF405B"/>
    <w:rsid w:val="00CF4E9E"/>
    <w:rsid w:val="00CF60B4"/>
    <w:rsid w:val="00CF6A92"/>
    <w:rsid w:val="00CF762B"/>
    <w:rsid w:val="00D0084B"/>
    <w:rsid w:val="00D06AB9"/>
    <w:rsid w:val="00D116C2"/>
    <w:rsid w:val="00D14287"/>
    <w:rsid w:val="00D178EC"/>
    <w:rsid w:val="00D17903"/>
    <w:rsid w:val="00D20B8E"/>
    <w:rsid w:val="00D20D52"/>
    <w:rsid w:val="00D22B69"/>
    <w:rsid w:val="00D3299D"/>
    <w:rsid w:val="00D32B62"/>
    <w:rsid w:val="00D3458A"/>
    <w:rsid w:val="00D40A8B"/>
    <w:rsid w:val="00D41328"/>
    <w:rsid w:val="00D419B9"/>
    <w:rsid w:val="00D4575F"/>
    <w:rsid w:val="00D46115"/>
    <w:rsid w:val="00D46A71"/>
    <w:rsid w:val="00D46DE5"/>
    <w:rsid w:val="00D54446"/>
    <w:rsid w:val="00D57BA2"/>
    <w:rsid w:val="00D6426B"/>
    <w:rsid w:val="00D659F4"/>
    <w:rsid w:val="00D66991"/>
    <w:rsid w:val="00D740CA"/>
    <w:rsid w:val="00D74388"/>
    <w:rsid w:val="00D80655"/>
    <w:rsid w:val="00D90E96"/>
    <w:rsid w:val="00D91155"/>
    <w:rsid w:val="00D91A3F"/>
    <w:rsid w:val="00D91E44"/>
    <w:rsid w:val="00D92C3C"/>
    <w:rsid w:val="00D92C62"/>
    <w:rsid w:val="00D97AF7"/>
    <w:rsid w:val="00DA075D"/>
    <w:rsid w:val="00DA46FF"/>
    <w:rsid w:val="00DA61A9"/>
    <w:rsid w:val="00DA7E50"/>
    <w:rsid w:val="00DB2D3A"/>
    <w:rsid w:val="00DB5036"/>
    <w:rsid w:val="00DB6881"/>
    <w:rsid w:val="00DB7595"/>
    <w:rsid w:val="00DC1A61"/>
    <w:rsid w:val="00DC2276"/>
    <w:rsid w:val="00DC4992"/>
    <w:rsid w:val="00DC736D"/>
    <w:rsid w:val="00DC75D4"/>
    <w:rsid w:val="00DD50BC"/>
    <w:rsid w:val="00DD606F"/>
    <w:rsid w:val="00DD7A55"/>
    <w:rsid w:val="00DD7E5A"/>
    <w:rsid w:val="00DE62D4"/>
    <w:rsid w:val="00DF17D6"/>
    <w:rsid w:val="00DF5265"/>
    <w:rsid w:val="00DF5A83"/>
    <w:rsid w:val="00E01998"/>
    <w:rsid w:val="00E02F49"/>
    <w:rsid w:val="00E03315"/>
    <w:rsid w:val="00E06F51"/>
    <w:rsid w:val="00E07DB3"/>
    <w:rsid w:val="00E07DB8"/>
    <w:rsid w:val="00E136AD"/>
    <w:rsid w:val="00E17CF2"/>
    <w:rsid w:val="00E21E5C"/>
    <w:rsid w:val="00E255DB"/>
    <w:rsid w:val="00E263A6"/>
    <w:rsid w:val="00E27FF0"/>
    <w:rsid w:val="00E30F8D"/>
    <w:rsid w:val="00E320EB"/>
    <w:rsid w:val="00E40D8B"/>
    <w:rsid w:val="00E41939"/>
    <w:rsid w:val="00E712D4"/>
    <w:rsid w:val="00E725BE"/>
    <w:rsid w:val="00E72F2E"/>
    <w:rsid w:val="00E733B6"/>
    <w:rsid w:val="00E74B03"/>
    <w:rsid w:val="00E76D21"/>
    <w:rsid w:val="00E81678"/>
    <w:rsid w:val="00E81C99"/>
    <w:rsid w:val="00E90D4D"/>
    <w:rsid w:val="00E917DB"/>
    <w:rsid w:val="00E9444F"/>
    <w:rsid w:val="00E94A08"/>
    <w:rsid w:val="00E9765C"/>
    <w:rsid w:val="00EB0565"/>
    <w:rsid w:val="00EB06C3"/>
    <w:rsid w:val="00EB1BE1"/>
    <w:rsid w:val="00EB2061"/>
    <w:rsid w:val="00EB25AE"/>
    <w:rsid w:val="00EB6B2F"/>
    <w:rsid w:val="00EC5BD4"/>
    <w:rsid w:val="00ED6ECA"/>
    <w:rsid w:val="00EE07BB"/>
    <w:rsid w:val="00EE1F1B"/>
    <w:rsid w:val="00EE2871"/>
    <w:rsid w:val="00EE2EEF"/>
    <w:rsid w:val="00EE50A9"/>
    <w:rsid w:val="00EE6C7D"/>
    <w:rsid w:val="00EF29F9"/>
    <w:rsid w:val="00EF3598"/>
    <w:rsid w:val="00EF7D8F"/>
    <w:rsid w:val="00F00530"/>
    <w:rsid w:val="00F01055"/>
    <w:rsid w:val="00F02DE5"/>
    <w:rsid w:val="00F04F3C"/>
    <w:rsid w:val="00F05B63"/>
    <w:rsid w:val="00F07570"/>
    <w:rsid w:val="00F07C3A"/>
    <w:rsid w:val="00F1030D"/>
    <w:rsid w:val="00F10AB7"/>
    <w:rsid w:val="00F13DE2"/>
    <w:rsid w:val="00F16FC9"/>
    <w:rsid w:val="00F24FC5"/>
    <w:rsid w:val="00F34E24"/>
    <w:rsid w:val="00F35080"/>
    <w:rsid w:val="00F41C89"/>
    <w:rsid w:val="00F4441B"/>
    <w:rsid w:val="00F45F12"/>
    <w:rsid w:val="00F4603C"/>
    <w:rsid w:val="00F46220"/>
    <w:rsid w:val="00F474D1"/>
    <w:rsid w:val="00F50393"/>
    <w:rsid w:val="00F55B8D"/>
    <w:rsid w:val="00F57E5D"/>
    <w:rsid w:val="00F6183C"/>
    <w:rsid w:val="00F645BD"/>
    <w:rsid w:val="00F64DAF"/>
    <w:rsid w:val="00F67970"/>
    <w:rsid w:val="00F702A9"/>
    <w:rsid w:val="00F70B33"/>
    <w:rsid w:val="00F71383"/>
    <w:rsid w:val="00F7145C"/>
    <w:rsid w:val="00F74431"/>
    <w:rsid w:val="00F76039"/>
    <w:rsid w:val="00F76CF4"/>
    <w:rsid w:val="00F84D1B"/>
    <w:rsid w:val="00F85A3F"/>
    <w:rsid w:val="00F86269"/>
    <w:rsid w:val="00F90B07"/>
    <w:rsid w:val="00F93609"/>
    <w:rsid w:val="00F94364"/>
    <w:rsid w:val="00F95997"/>
    <w:rsid w:val="00F961E3"/>
    <w:rsid w:val="00FA0719"/>
    <w:rsid w:val="00FA4B7F"/>
    <w:rsid w:val="00FA770E"/>
    <w:rsid w:val="00FB67B6"/>
    <w:rsid w:val="00FC2123"/>
    <w:rsid w:val="00FD07B5"/>
    <w:rsid w:val="00FD7180"/>
    <w:rsid w:val="00FD7368"/>
    <w:rsid w:val="00FD7541"/>
    <w:rsid w:val="00FE058E"/>
    <w:rsid w:val="00FE33D3"/>
    <w:rsid w:val="00FE384B"/>
    <w:rsid w:val="00FE4397"/>
    <w:rsid w:val="00FE6AA1"/>
    <w:rsid w:val="00FE7E16"/>
    <w:rsid w:val="00FF009A"/>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4C9C98F7-DBB3-4553-8067-E413BEFC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2"/>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630522968">
          <w:marLeft w:val="547"/>
          <w:marRight w:val="0"/>
          <w:marTop w:val="0"/>
          <w:marBottom w:val="0"/>
          <w:divBdr>
            <w:top w:val="none" w:sz="0" w:space="0" w:color="auto"/>
            <w:left w:val="none" w:sz="0" w:space="0" w:color="auto"/>
            <w:bottom w:val="none" w:sz="0" w:space="0" w:color="auto"/>
            <w:right w:val="none" w:sz="0" w:space="0" w:color="auto"/>
          </w:divBdr>
        </w:div>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simplilearn.com/what-is-perceptron-tutorial"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owardsdatascience.com/understanding-gru-networks-2ef37df6c9be" TargetMode="External"/><Relationship Id="rId2" Type="http://schemas.openxmlformats.org/officeDocument/2006/relationships/numbering" Target="numbering.xml"/><Relationship Id="rId16" Type="http://schemas.openxmlformats.org/officeDocument/2006/relationships/hyperlink" Target="https://towardsdatascience.com/understanding-encoder-decoder-sequence-to-sequence-model-679e04af4346" TargetMode="External"/><Relationship Id="rId20" Type="http://schemas.openxmlformats.org/officeDocument/2006/relationships/hyperlink" Target="http://neuralnetworksanddeeplearning.com/chap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neuralnetworksanddeeplearning.com/chap1.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78"/>
    <w:rsid w:val="003C6C66"/>
    <w:rsid w:val="00686E2B"/>
    <w:rsid w:val="00CC7D78"/>
    <w:rsid w:val="00DE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E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3AFA-45A2-479F-A085-C063A0CFC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Template>
  <TotalTime>62446</TotalTime>
  <Pages>13</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Lâm Nguyễn</cp:lastModifiedBy>
  <cp:revision>327</cp:revision>
  <dcterms:created xsi:type="dcterms:W3CDTF">2014-12-03T16:17:00Z</dcterms:created>
  <dcterms:modified xsi:type="dcterms:W3CDTF">2020-04-09T01:58:00Z</dcterms:modified>
</cp:coreProperties>
</file>